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4A12BB" w14:textId="77777777" w:rsidR="00D077E9" w:rsidRDefault="00AB02A7" w:rsidP="00D70D02">
      <w:pPr>
        <w:rPr>
          <w:noProof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75EDD35A" wp14:editId="3FD220AD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11E2A" id="Rectángulo 3" o:spid="_x0000_s1026" alt="rectángulo blanco para texto en portada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" fillcolor="white [3212]" stroked="f" strokeweight="2pt">
                <w10:wrap anchory="page"/>
              </v:rect>
            </w:pict>
          </mc:Fallback>
        </mc:AlternateContent>
      </w:r>
      <w:r w:rsidR="00D077E9"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7B3C65C9" wp14:editId="5719C129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Imagen 1" descr="vista de la calle con edificios, establecimientos y cantantes de cal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57FECE6A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56BD4C40" w14:textId="77777777" w:rsidR="00D077E9" w:rsidRDefault="00D077E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12142687" wp14:editId="2A16BA59">
                      <wp:extent cx="3528695" cy="1733550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7335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B8367B1" w14:textId="3B6BC24F" w:rsidR="00D077E9" w:rsidRPr="00D86945" w:rsidRDefault="00485B20" w:rsidP="00D077E9">
                                  <w:pPr>
                                    <w:pStyle w:val="Ttulo"/>
                                    <w:spacing w:after="0"/>
                                  </w:pPr>
                                  <w:r>
                                    <w:rPr>
                                      <w:lang w:bidi="es-ES"/>
                                    </w:rPr>
                                    <w:t>Microondas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214268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13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" filled="f" stroked="f" strokeweight=".5pt">
                      <v:textbox>
                        <w:txbxContent>
                          <w:p w14:paraId="1B8367B1" w14:textId="3B6BC24F" w:rsidR="00D077E9" w:rsidRPr="00D86945" w:rsidRDefault="00485B20" w:rsidP="00D077E9">
                            <w:pPr>
                              <w:pStyle w:val="Ttulo"/>
                              <w:spacing w:after="0"/>
                            </w:pPr>
                            <w:r>
                              <w:rPr>
                                <w:lang w:bidi="es-ES"/>
                              </w:rPr>
                              <w:t>Microondas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3723158F" w14:textId="77777777" w:rsidR="00D077E9" w:rsidRDefault="00D077E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44F7AFBD" wp14:editId="6D1DC378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F65A5DA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1EBADBF7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5418C93" w14:textId="77777777" w:rsidR="00D077E9" w:rsidRDefault="00D077E9" w:rsidP="00AB02A7">
            <w:pPr>
              <w:rPr>
                <w:noProof/>
              </w:rPr>
            </w:pPr>
          </w:p>
        </w:tc>
      </w:tr>
      <w:tr w:rsidR="00D077E9" w14:paraId="1F377964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noProof/>
              </w:rPr>
              <w:id w:val="1080870105"/>
              <w:placeholder>
                <w:docPart w:val="C15E12B845604D42BECF0E86870859A1"/>
              </w:placeholder>
              <w15:appearance w15:val="hidden"/>
            </w:sdtPr>
            <w:sdtEndPr/>
            <w:sdtContent>
              <w:p w14:paraId="0195502D" w14:textId="77777777" w:rsidR="00D077E9" w:rsidRDefault="000747A0" w:rsidP="00AB02A7">
                <w:pPr>
                  <w:rPr>
                    <w:noProof/>
                  </w:rPr>
                </w:pPr>
                <w:r>
                  <w:rPr>
                    <w:rStyle w:val="SubttuloCar"/>
                    <w:b w:val="0"/>
                    <w:noProof/>
                    <w:lang w:bidi="es-ES"/>
                  </w:rPr>
                  <w:fldChar w:fldCharType="begin"/>
                </w:r>
                <w:r>
                  <w:rPr>
                    <w:rStyle w:val="SubttuloCar"/>
                    <w:b w:val="0"/>
                    <w:noProof/>
                    <w:lang w:bidi="es-ES"/>
                  </w:rPr>
                  <w:instrText xml:space="preserve"> DATE  \@ "d MMMM"  \* MERGEFORMAT </w:instrText>
                </w:r>
                <w:r>
                  <w:rPr>
                    <w:rStyle w:val="SubttuloCar"/>
                    <w:b w:val="0"/>
                    <w:noProof/>
                    <w:lang w:bidi="es-ES"/>
                  </w:rPr>
                  <w:fldChar w:fldCharType="separate"/>
                </w:r>
                <w:r w:rsidR="00485B20">
                  <w:rPr>
                    <w:rStyle w:val="SubttuloCar"/>
                    <w:b w:val="0"/>
                    <w:noProof/>
                    <w:lang w:bidi="es-ES"/>
                  </w:rPr>
                  <w:t>10 junio</w:t>
                </w:r>
                <w:r>
                  <w:rPr>
                    <w:rStyle w:val="SubttuloCar"/>
                    <w:b w:val="0"/>
                    <w:noProof/>
                    <w:lang w:bidi="es-ES"/>
                  </w:rPr>
                  <w:fldChar w:fldCharType="end"/>
                </w:r>
              </w:p>
            </w:sdtContent>
          </w:sdt>
          <w:p w14:paraId="58317FB9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29E0BC52" wp14:editId="2DA554A8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15C5696" id="Conector recto 6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7DFDD0F1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0D45B912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46D9A368" w14:textId="77777777" w:rsidR="00D077E9" w:rsidRDefault="00963CF8" w:rsidP="00AB02A7">
            <w:pPr>
              <w:rPr>
                <w:noProof/>
              </w:rPr>
            </w:pPr>
            <w:sdt>
              <w:sdtPr>
                <w:rPr>
                  <w:noProof/>
                </w:rPr>
                <w:id w:val="-1740469667"/>
                <w:placeholder>
                  <w:docPart w:val="80C39ED8CE4A4464AA3F5A3CCEB160C7"/>
                </w:placeholder>
                <w:showingPlcHdr/>
                <w15:appearance w15:val="hidden"/>
              </w:sdtPr>
              <w:sdtEndPr/>
              <w:sdtContent>
                <w:r w:rsidR="00D077E9">
                  <w:rPr>
                    <w:noProof/>
                    <w:lang w:bidi="es-ES"/>
                  </w:rPr>
                  <w:t>NOMBRE DE LA COMPAÑÍA</w:t>
                </w:r>
              </w:sdtContent>
            </w:sdt>
          </w:p>
          <w:p w14:paraId="265EABA4" w14:textId="2C167DD4" w:rsidR="00D077E9" w:rsidRDefault="00D077E9" w:rsidP="00AB02A7">
            <w:pPr>
              <w:rPr>
                <w:noProof/>
              </w:rPr>
            </w:pPr>
            <w:r w:rsidRPr="00B231E5">
              <w:rPr>
                <w:noProof/>
                <w:lang w:bidi="es-ES"/>
              </w:rPr>
              <w:t xml:space="preserve">Creado por: </w:t>
            </w:r>
            <w:sdt>
              <w:sdtPr>
                <w:rPr>
                  <w:noProof/>
                </w:rPr>
                <w:alias w:val="Su nombre"/>
                <w:tag w:val="Su nombre"/>
                <w:id w:val="-180584491"/>
                <w:placeholder>
                  <w:docPart w:val="D528A537651A46CEB79A2494BD051A81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="00485B20">
                  <w:rPr>
                    <w:noProof/>
                  </w:rPr>
                  <w:t>Francisco Rodríguez-Córdoba Lucena</w:t>
                </w:r>
              </w:sdtContent>
            </w:sdt>
          </w:p>
          <w:p w14:paraId="18EB8AC5" w14:textId="77777777"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2E38B24B" w14:textId="75E5EBAE" w:rsidR="00D077E9" w:rsidRDefault="00AB02A7">
      <w:pPr>
        <w:spacing w:after="200"/>
        <w:rPr>
          <w:noProof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40068BF" wp14:editId="108F5EDC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C0502F" id="Rectángulo 2" o:spid="_x0000_s1026" alt="rectángulo de color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" fillcolor="#34aba2 [3206]" stroked="f" strokeweight="2pt">
                <w10:wrap anchory="page"/>
              </v:rect>
            </w:pict>
          </mc:Fallback>
        </mc:AlternateContent>
      </w:r>
      <w:r w:rsidR="00D077E9">
        <w:rPr>
          <w:noProof/>
          <w:lang w:bidi="es-ES"/>
        </w:rPr>
        <w:br w:type="page"/>
      </w:r>
    </w:p>
    <w:p w14:paraId="69F797DD" w14:textId="74CE6F3A" w:rsidR="00AB02A7" w:rsidRDefault="00485B20" w:rsidP="00DF027C">
      <w:pPr>
        <w:rPr>
          <w:noProof/>
        </w:rPr>
      </w:pPr>
      <w:r>
        <w:rPr>
          <w:noProof/>
        </w:rPr>
        <w:lastRenderedPageBreak/>
        <w:t>A continuación voy a mostrar capturas del codigo generado para la creación de dicho proyecto:</w:t>
      </w:r>
    </w:p>
    <w:p w14:paraId="2E8DF49D" w14:textId="75147C07" w:rsidR="00485B20" w:rsidRDefault="00485B20" w:rsidP="00485B20">
      <w:pPr>
        <w:pStyle w:val="Ttulo"/>
        <w:jc w:val="center"/>
        <w:rPr>
          <w:noProof/>
        </w:rPr>
      </w:pPr>
      <w:r>
        <w:rPr>
          <w:noProof/>
        </w:rPr>
        <w:t>Componentes</w:t>
      </w:r>
    </w:p>
    <w:p w14:paraId="2DE714DA" w14:textId="371051B7" w:rsidR="00485B20" w:rsidRDefault="00485B20" w:rsidP="00485B20">
      <w:pPr>
        <w:pStyle w:val="Textodestacado"/>
        <w:jc w:val="center"/>
        <w:rPr>
          <w:noProof/>
        </w:rPr>
      </w:pPr>
      <w:r>
        <w:rPr>
          <w:noProof/>
        </w:rPr>
        <w:t>Turntable</w:t>
      </w:r>
    </w:p>
    <w:p w14:paraId="49C7DADC" w14:textId="77777777" w:rsidR="00485B20" w:rsidRDefault="00485B20" w:rsidP="00485B20">
      <w:pPr>
        <w:pStyle w:val="Textodestacado"/>
        <w:jc w:val="center"/>
        <w:rPr>
          <w:noProof/>
        </w:rPr>
      </w:pPr>
    </w:p>
    <w:p w14:paraId="081BBB1E" w14:textId="6C56675A" w:rsidR="00485B20" w:rsidRDefault="00485B20" w:rsidP="00485B20">
      <w:pPr>
        <w:pStyle w:val="Textodestacado"/>
        <w:jc w:val="center"/>
        <w:rPr>
          <w:noProof/>
        </w:rPr>
      </w:pPr>
      <w:r>
        <w:rPr>
          <w:noProof/>
        </w:rPr>
        <w:drawing>
          <wp:inline distT="0" distB="0" distL="0" distR="0" wp14:anchorId="7EC2D61B" wp14:editId="755D001C">
            <wp:extent cx="1988820" cy="1806064"/>
            <wp:effectExtent l="0" t="0" r="0" b="3810"/>
            <wp:docPr id="4" name="Imagen 4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Word&#10;&#10;Descripción generada automáticamente"/>
                    <pic:cNvPicPr/>
                  </pic:nvPicPr>
                  <pic:blipFill rotWithShape="1">
                    <a:blip r:embed="rId8"/>
                    <a:srcRect l="20092" t="10206" r="57783" b="54075"/>
                    <a:stretch/>
                  </pic:blipFill>
                  <pic:spPr bwMode="auto">
                    <a:xfrm>
                      <a:off x="0" y="0"/>
                      <a:ext cx="1992645" cy="1809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9DCF0" w14:textId="074EE980" w:rsidR="0087605E" w:rsidRDefault="00485B20" w:rsidP="00485B20">
      <w:pPr>
        <w:pStyle w:val="Contenido"/>
      </w:pPr>
      <w:r>
        <w:t xml:space="preserve">Se activa mediante la operación </w:t>
      </w:r>
      <w:proofErr w:type="spellStart"/>
      <w:r>
        <w:t>turntable_</w:t>
      </w:r>
      <w:proofErr w:type="gramStart"/>
      <w:r>
        <w:t>start</w:t>
      </w:r>
      <w:proofErr w:type="spellEnd"/>
      <w:r>
        <w:t>(</w:t>
      </w:r>
      <w:proofErr w:type="gramEnd"/>
      <w:r>
        <w:t xml:space="preserve">) cuando el microondas está en funcionamiento y se para (mediante la operación </w:t>
      </w:r>
      <w:proofErr w:type="spellStart"/>
      <w:r>
        <w:t>turntable_stop</w:t>
      </w:r>
      <w:proofErr w:type="spellEnd"/>
      <w:r>
        <w:t xml:space="preserve">()) cuando se abre la puerta o se acaba tiempo de cocinado. Implementa una operación de consulta </w:t>
      </w:r>
      <w:proofErr w:type="spellStart"/>
      <w:proofErr w:type="gramStart"/>
      <w:r>
        <w:t>isMoving</w:t>
      </w:r>
      <w:proofErr w:type="spellEnd"/>
      <w:r>
        <w:t>(</w:t>
      </w:r>
      <w:proofErr w:type="gramEnd"/>
      <w:r>
        <w:t>) que permite saber en todo momento si el plato está girando o no.</w:t>
      </w:r>
    </w:p>
    <w:p w14:paraId="7960779D" w14:textId="04D9B102" w:rsidR="00485B20" w:rsidRDefault="00485B20" w:rsidP="00485B20">
      <w:pPr>
        <w:pStyle w:val="Contenido"/>
      </w:pPr>
    </w:p>
    <w:p w14:paraId="2E684DA7" w14:textId="45030078" w:rsidR="00485B20" w:rsidRDefault="00485B20" w:rsidP="00485B20">
      <w:pPr>
        <w:pStyle w:val="Textodestacado"/>
        <w:jc w:val="center"/>
        <w:rPr>
          <w:noProof/>
        </w:rPr>
      </w:pPr>
      <w:r>
        <w:rPr>
          <w:noProof/>
        </w:rPr>
        <w:t>Beeper</w:t>
      </w:r>
    </w:p>
    <w:p w14:paraId="1B6C9471" w14:textId="77777777" w:rsidR="00485B20" w:rsidRDefault="00485B20" w:rsidP="00485B20">
      <w:pPr>
        <w:pStyle w:val="Textodestacado"/>
        <w:jc w:val="center"/>
        <w:rPr>
          <w:noProof/>
        </w:rPr>
      </w:pPr>
    </w:p>
    <w:p w14:paraId="1F35D164" w14:textId="5A00B923" w:rsidR="00485B20" w:rsidRDefault="00485B20" w:rsidP="00485B20">
      <w:pPr>
        <w:pStyle w:val="Textodestacado"/>
        <w:jc w:val="center"/>
        <w:rPr>
          <w:noProof/>
        </w:rPr>
      </w:pPr>
      <w:r>
        <w:rPr>
          <w:noProof/>
        </w:rPr>
        <w:drawing>
          <wp:inline distT="0" distB="0" distL="0" distR="0" wp14:anchorId="501FC118" wp14:editId="44BB217E">
            <wp:extent cx="2286000" cy="1649557"/>
            <wp:effectExtent l="0" t="0" r="0" b="8255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 rotWithShape="1">
                    <a:blip r:embed="rId9"/>
                    <a:srcRect l="19972" t="10631" r="58980" b="62367"/>
                    <a:stretch/>
                  </pic:blipFill>
                  <pic:spPr bwMode="auto">
                    <a:xfrm>
                      <a:off x="0" y="0"/>
                      <a:ext cx="2291660" cy="1653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B4FCD" w14:textId="5AC14E60" w:rsidR="00485B20" w:rsidRDefault="00485B20" w:rsidP="00485B20">
      <w:pPr>
        <w:pStyle w:val="Textodestacado"/>
        <w:jc w:val="center"/>
        <w:rPr>
          <w:noProof/>
        </w:rPr>
      </w:pPr>
    </w:p>
    <w:p w14:paraId="44E8B016" w14:textId="5B69FC96" w:rsidR="00485B20" w:rsidRDefault="00485B20" w:rsidP="00485B20">
      <w:pPr>
        <w:pStyle w:val="Contenido"/>
      </w:pPr>
      <w:r>
        <w:t xml:space="preserve">Avisa cuando el temporizador haya llegado a cero. Su operación </w:t>
      </w:r>
      <w:proofErr w:type="spellStart"/>
      <w:r>
        <w:t>beep</w:t>
      </w:r>
      <w:proofErr w:type="spellEnd"/>
      <w:r>
        <w:t>(</w:t>
      </w:r>
      <w:proofErr w:type="spellStart"/>
      <w:proofErr w:type="gramStart"/>
      <w:r>
        <w:t>d:Integer</w:t>
      </w:r>
      <w:proofErr w:type="spellEnd"/>
      <w:proofErr w:type="gramEnd"/>
      <w:r>
        <w:t>) hace que la campana suene tantas veces como indica el parámetro d.</w:t>
      </w:r>
    </w:p>
    <w:p w14:paraId="0C0BDB3D" w14:textId="3DE67758" w:rsidR="00485B20" w:rsidRDefault="00485B20" w:rsidP="00485B20">
      <w:pPr>
        <w:pStyle w:val="Contenido"/>
      </w:pPr>
    </w:p>
    <w:p w14:paraId="4D7D500C" w14:textId="5B74B779" w:rsidR="00485B20" w:rsidRDefault="00485B20" w:rsidP="00485B20">
      <w:pPr>
        <w:pStyle w:val="Contenido"/>
      </w:pPr>
    </w:p>
    <w:p w14:paraId="27AF7201" w14:textId="10B54A10" w:rsidR="00485B20" w:rsidRDefault="00485B20" w:rsidP="00485B20">
      <w:pPr>
        <w:pStyle w:val="Contenido"/>
      </w:pPr>
    </w:p>
    <w:p w14:paraId="15E6F60C" w14:textId="5879E09B" w:rsidR="00485B20" w:rsidRDefault="00485B20" w:rsidP="00485B20">
      <w:pPr>
        <w:pStyle w:val="Contenido"/>
      </w:pPr>
    </w:p>
    <w:p w14:paraId="56AA87A1" w14:textId="672205DA" w:rsidR="00485B20" w:rsidRDefault="00485B20" w:rsidP="00485B20">
      <w:pPr>
        <w:pStyle w:val="Contenido"/>
      </w:pPr>
    </w:p>
    <w:p w14:paraId="1F475849" w14:textId="74AF0E87" w:rsidR="00485B20" w:rsidRDefault="00485B20" w:rsidP="00485B20">
      <w:pPr>
        <w:pStyle w:val="Textodestacado"/>
        <w:jc w:val="center"/>
        <w:rPr>
          <w:noProof/>
        </w:rPr>
      </w:pPr>
      <w:r>
        <w:rPr>
          <w:noProof/>
        </w:rPr>
        <w:lastRenderedPageBreak/>
        <w:t>Lamp</w:t>
      </w:r>
    </w:p>
    <w:p w14:paraId="59C827E3" w14:textId="77777777" w:rsidR="00485B20" w:rsidRDefault="00485B20" w:rsidP="00485B20">
      <w:pPr>
        <w:pStyle w:val="Textodestacado"/>
        <w:jc w:val="center"/>
        <w:rPr>
          <w:noProof/>
        </w:rPr>
      </w:pPr>
    </w:p>
    <w:p w14:paraId="7ACD43C1" w14:textId="2A42A7E7" w:rsidR="00485B20" w:rsidRDefault="00485B20" w:rsidP="00485B20">
      <w:pPr>
        <w:pStyle w:val="Textodestacado"/>
        <w:jc w:val="center"/>
        <w:rPr>
          <w:noProof/>
        </w:rPr>
      </w:pPr>
      <w:r>
        <w:rPr>
          <w:noProof/>
        </w:rPr>
        <w:drawing>
          <wp:inline distT="0" distB="0" distL="0" distR="0" wp14:anchorId="2D7235A9" wp14:editId="654F321E">
            <wp:extent cx="2072640" cy="2156666"/>
            <wp:effectExtent l="0" t="0" r="3810" b="0"/>
            <wp:docPr id="10" name="Imagen 10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Word&#10;&#10;Descripción generada automáticamente"/>
                    <pic:cNvPicPr/>
                  </pic:nvPicPr>
                  <pic:blipFill rotWithShape="1">
                    <a:blip r:embed="rId10"/>
                    <a:srcRect l="19853" t="9992" r="62447" b="57265"/>
                    <a:stretch/>
                  </pic:blipFill>
                  <pic:spPr bwMode="auto">
                    <a:xfrm>
                      <a:off x="0" y="0"/>
                      <a:ext cx="2083036" cy="216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01E2F" w14:textId="52ADF5F4" w:rsidR="00485B20" w:rsidRDefault="00485B20" w:rsidP="00485B20">
      <w:pPr>
        <w:pStyle w:val="Contenido"/>
      </w:pPr>
      <w:r>
        <w:t>S</w:t>
      </w:r>
      <w:r>
        <w:t>e enciende (</w:t>
      </w:r>
      <w:proofErr w:type="spellStart"/>
      <w:r>
        <w:t>lamp_</w:t>
      </w:r>
      <w:proofErr w:type="gramStart"/>
      <w:r>
        <w:t>on</w:t>
      </w:r>
      <w:proofErr w:type="spellEnd"/>
      <w:r>
        <w:t>(</w:t>
      </w:r>
      <w:proofErr w:type="gramEnd"/>
      <w:r>
        <w:t>)) o apaga (</w:t>
      </w:r>
      <w:proofErr w:type="spellStart"/>
      <w:r>
        <w:t>lamp_off</w:t>
      </w:r>
      <w:proofErr w:type="spellEnd"/>
      <w:r>
        <w:t xml:space="preserve">())en función de distintos eventos, como pueden ser que la puerta esté abierta o que el microondas esté funcionando. Una operación de consulta, </w:t>
      </w:r>
      <w:proofErr w:type="spellStart"/>
      <w:proofErr w:type="gramStart"/>
      <w:r>
        <w:t>isLampOn</w:t>
      </w:r>
      <w:proofErr w:type="spellEnd"/>
      <w:r>
        <w:t>(</w:t>
      </w:r>
      <w:proofErr w:type="gramEnd"/>
      <w:r>
        <w:t>) permite conocer al microondas si la luz está dada o no.</w:t>
      </w:r>
    </w:p>
    <w:p w14:paraId="76C1834E" w14:textId="78D7363A" w:rsidR="00485B20" w:rsidRDefault="00485B20" w:rsidP="00485B20">
      <w:pPr>
        <w:pStyle w:val="Contenido"/>
      </w:pPr>
    </w:p>
    <w:p w14:paraId="734848AD" w14:textId="4BA9681E" w:rsidR="00485B20" w:rsidRDefault="00485B20" w:rsidP="00485B20">
      <w:pPr>
        <w:pStyle w:val="Textodestacado"/>
        <w:jc w:val="center"/>
        <w:rPr>
          <w:noProof/>
        </w:rPr>
      </w:pPr>
      <w:r>
        <w:rPr>
          <w:noProof/>
        </w:rPr>
        <w:t>Heating</w:t>
      </w:r>
    </w:p>
    <w:p w14:paraId="01CF6C2A" w14:textId="77777777" w:rsidR="00F42254" w:rsidRDefault="00F42254" w:rsidP="00485B20">
      <w:pPr>
        <w:pStyle w:val="Textodestacado"/>
        <w:jc w:val="center"/>
        <w:rPr>
          <w:noProof/>
        </w:rPr>
      </w:pPr>
    </w:p>
    <w:p w14:paraId="3D0C21F0" w14:textId="412349B5" w:rsidR="00F42254" w:rsidRDefault="00F42254" w:rsidP="00485B20">
      <w:pPr>
        <w:pStyle w:val="Textodestacado"/>
        <w:jc w:val="center"/>
        <w:rPr>
          <w:noProof/>
        </w:rPr>
      </w:pPr>
      <w:r>
        <w:rPr>
          <w:noProof/>
        </w:rPr>
        <w:drawing>
          <wp:inline distT="0" distB="0" distL="0" distR="0" wp14:anchorId="7FAEF10B" wp14:editId="1E85FDB9">
            <wp:extent cx="1935480" cy="2741930"/>
            <wp:effectExtent l="0" t="0" r="7620" b="1270"/>
            <wp:docPr id="11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computadora&#10;&#10;Descripción generada automáticamente"/>
                    <pic:cNvPicPr/>
                  </pic:nvPicPr>
                  <pic:blipFill rotWithShape="1">
                    <a:blip r:embed="rId11"/>
                    <a:srcRect l="19733" t="9568" r="61611" b="43444"/>
                    <a:stretch/>
                  </pic:blipFill>
                  <pic:spPr bwMode="auto">
                    <a:xfrm>
                      <a:off x="0" y="0"/>
                      <a:ext cx="1935480" cy="2741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919A3" w14:textId="77777777" w:rsidR="00F42254" w:rsidRDefault="00F42254" w:rsidP="00485B20">
      <w:pPr>
        <w:pStyle w:val="Contenido"/>
      </w:pPr>
    </w:p>
    <w:p w14:paraId="5E820C2F" w14:textId="15635D8E" w:rsidR="00485B20" w:rsidRDefault="00485B20" w:rsidP="00485B20">
      <w:pPr>
        <w:pStyle w:val="Contenido"/>
      </w:pPr>
      <w:r>
        <w:t>E</w:t>
      </w:r>
      <w:r>
        <w:t>s el dispositivo de magnetrón que emite las microondas, encargado de calentar la comida a una determinada potencia (</w:t>
      </w:r>
      <w:proofErr w:type="spellStart"/>
      <w:r>
        <w:t>power</w:t>
      </w:r>
      <w:proofErr w:type="spellEnd"/>
      <w:r>
        <w:t xml:space="preserve">). El microondas lo enciende y apaga usando las operaciones </w:t>
      </w:r>
      <w:proofErr w:type="spellStart"/>
      <w:r>
        <w:t>heating_</w:t>
      </w:r>
      <w:proofErr w:type="gramStart"/>
      <w:r>
        <w:t>on</w:t>
      </w:r>
      <w:proofErr w:type="spellEnd"/>
      <w:r>
        <w:t>(</w:t>
      </w:r>
      <w:proofErr w:type="gramEnd"/>
      <w:r>
        <w:t xml:space="preserve">) y </w:t>
      </w:r>
      <w:proofErr w:type="spellStart"/>
      <w:r>
        <w:t>heating_off</w:t>
      </w:r>
      <w:proofErr w:type="spellEnd"/>
      <w:r>
        <w:t xml:space="preserve">(), y también puede conocer si está encendido o no con la operación de consulta </w:t>
      </w:r>
      <w:proofErr w:type="spellStart"/>
      <w:r>
        <w:t>isHeating</w:t>
      </w:r>
      <w:proofErr w:type="spellEnd"/>
      <w:r>
        <w:t xml:space="preserve">(). El componente microondas también puede establecer la potencia y conocerla con las operaciones </w:t>
      </w:r>
      <w:proofErr w:type="spellStart"/>
      <w:proofErr w:type="gramStart"/>
      <w:r>
        <w:t>setPower</w:t>
      </w:r>
      <w:proofErr w:type="spellEnd"/>
      <w:r>
        <w:t>(</w:t>
      </w:r>
      <w:proofErr w:type="gramEnd"/>
      <w:r>
        <w:t xml:space="preserve">) y </w:t>
      </w:r>
      <w:proofErr w:type="spellStart"/>
      <w:r>
        <w:t>getPower</w:t>
      </w:r>
      <w:proofErr w:type="spellEnd"/>
      <w:r>
        <w:t>().</w:t>
      </w:r>
    </w:p>
    <w:p w14:paraId="09988550" w14:textId="09B9194F" w:rsidR="00F42254" w:rsidRDefault="00F42254" w:rsidP="00F42254">
      <w:pPr>
        <w:pStyle w:val="Textodestacado"/>
        <w:jc w:val="center"/>
      </w:pPr>
      <w:proofErr w:type="spellStart"/>
      <w:r>
        <w:lastRenderedPageBreak/>
        <w:t>Display</w:t>
      </w:r>
      <w:proofErr w:type="spellEnd"/>
    </w:p>
    <w:p w14:paraId="1D0C9297" w14:textId="066068C0" w:rsidR="00F42254" w:rsidRDefault="00F42254" w:rsidP="00F42254">
      <w:pPr>
        <w:pStyle w:val="Textodestacado"/>
        <w:jc w:val="center"/>
      </w:pPr>
    </w:p>
    <w:p w14:paraId="3459DAF6" w14:textId="77777777" w:rsidR="00F42254" w:rsidRDefault="00F42254" w:rsidP="00F42254">
      <w:pPr>
        <w:pStyle w:val="Textodestacado"/>
        <w:jc w:val="center"/>
        <w:rPr>
          <w:noProof/>
        </w:rPr>
      </w:pPr>
    </w:p>
    <w:p w14:paraId="3B9F4293" w14:textId="3B454D8E" w:rsidR="00F42254" w:rsidRDefault="00F42254" w:rsidP="00F42254">
      <w:pPr>
        <w:pStyle w:val="Textodestacado"/>
        <w:jc w:val="center"/>
      </w:pPr>
      <w:r>
        <w:rPr>
          <w:noProof/>
        </w:rPr>
        <w:drawing>
          <wp:inline distT="0" distB="0" distL="0" distR="0" wp14:anchorId="020DFE8F" wp14:editId="4BEF6D6A">
            <wp:extent cx="2644140" cy="2537152"/>
            <wp:effectExtent l="0" t="0" r="3810" b="0"/>
            <wp:docPr id="13" name="Imagen 1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a captura de pantalla de una computadora&#10;&#10;Descripción generada automáticamente"/>
                    <pic:cNvPicPr/>
                  </pic:nvPicPr>
                  <pic:blipFill rotWithShape="1">
                    <a:blip r:embed="rId12"/>
                    <a:srcRect l="19972" t="10206" r="59339" b="54500"/>
                    <a:stretch/>
                  </pic:blipFill>
                  <pic:spPr bwMode="auto">
                    <a:xfrm>
                      <a:off x="0" y="0"/>
                      <a:ext cx="2650572" cy="2543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D1674" w14:textId="05EBDBDA" w:rsidR="00F42254" w:rsidRDefault="00F42254" w:rsidP="00F42254">
      <w:pPr>
        <w:pStyle w:val="Contenido"/>
      </w:pPr>
      <w:r>
        <w:t>L</w:t>
      </w:r>
      <w:r>
        <w:t xml:space="preserve">e permite al microondas mostrar distintos mensajes (por ejemplo, “La comida está lista”). En este caso su función principal es mostrar el tiempo restante del temporizador. La operación </w:t>
      </w:r>
      <w:proofErr w:type="spellStart"/>
      <w:proofErr w:type="gramStart"/>
      <w:r>
        <w:t>clearDisplay</w:t>
      </w:r>
      <w:proofErr w:type="spellEnd"/>
      <w:r>
        <w:t>(</w:t>
      </w:r>
      <w:proofErr w:type="gramEnd"/>
      <w:r>
        <w:t xml:space="preserve">) borra el contenido de la pantalla y la apaga. La pantalla se vuelve a encender cuando se invoca la operación </w:t>
      </w:r>
      <w:proofErr w:type="spellStart"/>
      <w:proofErr w:type="gramStart"/>
      <w:r>
        <w:t>setDisplay</w:t>
      </w:r>
      <w:proofErr w:type="spellEnd"/>
      <w:r>
        <w:t>(</w:t>
      </w:r>
      <w:proofErr w:type="gramEnd"/>
      <w:r>
        <w:t>)</w:t>
      </w:r>
      <w:r>
        <w:t>.</w:t>
      </w:r>
    </w:p>
    <w:p w14:paraId="445DE222" w14:textId="60B90512" w:rsidR="00F42254" w:rsidRDefault="00F42254" w:rsidP="00F42254">
      <w:pPr>
        <w:pStyle w:val="Contenido"/>
      </w:pPr>
    </w:p>
    <w:p w14:paraId="4E466BAB" w14:textId="77777777" w:rsidR="00F42254" w:rsidRDefault="00F42254" w:rsidP="00F42254">
      <w:pPr>
        <w:pStyle w:val="Ttulo"/>
        <w:jc w:val="center"/>
      </w:pPr>
    </w:p>
    <w:p w14:paraId="735F7E93" w14:textId="77777777" w:rsidR="00F42254" w:rsidRDefault="00F42254" w:rsidP="00F42254">
      <w:pPr>
        <w:pStyle w:val="Ttulo"/>
        <w:jc w:val="center"/>
      </w:pPr>
    </w:p>
    <w:p w14:paraId="3F412394" w14:textId="77777777" w:rsidR="00F42254" w:rsidRDefault="00F42254" w:rsidP="00F42254">
      <w:pPr>
        <w:pStyle w:val="Ttulo"/>
        <w:jc w:val="center"/>
      </w:pPr>
    </w:p>
    <w:p w14:paraId="0522D1AB" w14:textId="77777777" w:rsidR="00F42254" w:rsidRDefault="00F42254" w:rsidP="00F42254">
      <w:pPr>
        <w:pStyle w:val="Ttulo"/>
        <w:jc w:val="center"/>
      </w:pPr>
    </w:p>
    <w:p w14:paraId="55C84AF3" w14:textId="77777777" w:rsidR="00F42254" w:rsidRDefault="00F42254" w:rsidP="00F42254">
      <w:pPr>
        <w:pStyle w:val="Ttulo"/>
        <w:jc w:val="center"/>
      </w:pPr>
    </w:p>
    <w:p w14:paraId="3BA8366C" w14:textId="77777777" w:rsidR="00F42254" w:rsidRDefault="00F42254" w:rsidP="00F42254">
      <w:pPr>
        <w:pStyle w:val="Ttulo"/>
        <w:jc w:val="center"/>
      </w:pPr>
    </w:p>
    <w:p w14:paraId="162A06D5" w14:textId="77777777" w:rsidR="00F42254" w:rsidRDefault="00F42254" w:rsidP="00F42254">
      <w:pPr>
        <w:pStyle w:val="Ttulo"/>
        <w:jc w:val="center"/>
      </w:pPr>
    </w:p>
    <w:p w14:paraId="248B8334" w14:textId="1B7EFC17" w:rsidR="00A834AE" w:rsidRDefault="00F42254" w:rsidP="00A834AE">
      <w:pPr>
        <w:pStyle w:val="Ttulo"/>
        <w:jc w:val="center"/>
      </w:pPr>
      <w:proofErr w:type="spellStart"/>
      <w:r>
        <w:lastRenderedPageBreak/>
        <w:t>Microwave</w:t>
      </w:r>
      <w:proofErr w:type="spellEnd"/>
    </w:p>
    <w:p w14:paraId="4FEA7C75" w14:textId="2F9FE7C7" w:rsidR="00F42254" w:rsidRDefault="00F42254" w:rsidP="00F42254">
      <w:pPr>
        <w:pStyle w:val="Ttulo"/>
        <w:jc w:val="center"/>
        <w:rPr>
          <w:noProof/>
        </w:rPr>
      </w:pPr>
      <w:r>
        <w:rPr>
          <w:noProof/>
        </w:rPr>
        <w:drawing>
          <wp:inline distT="0" distB="0" distL="0" distR="0" wp14:anchorId="5B61E156" wp14:editId="22FBC421">
            <wp:extent cx="1965960" cy="3322320"/>
            <wp:effectExtent l="0" t="0" r="0" b="0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 rotWithShape="1">
                    <a:blip r:embed="rId13"/>
                    <a:srcRect l="21646" t="10631" r="55310" b="20135"/>
                    <a:stretch/>
                  </pic:blipFill>
                  <pic:spPr bwMode="auto">
                    <a:xfrm>
                      <a:off x="0" y="0"/>
                      <a:ext cx="1970575" cy="3330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74F3B" wp14:editId="1593951E">
            <wp:extent cx="2699506" cy="3360420"/>
            <wp:effectExtent l="0" t="0" r="5715" b="0"/>
            <wp:docPr id="15" name="Imagen 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a computadora&#10;&#10;Descripción generada automáticamente"/>
                    <pic:cNvPicPr/>
                  </pic:nvPicPr>
                  <pic:blipFill rotWithShape="1">
                    <a:blip r:embed="rId14"/>
                    <a:srcRect l="22005" t="13182" r="43313" b="10064"/>
                    <a:stretch/>
                  </pic:blipFill>
                  <pic:spPr bwMode="auto">
                    <a:xfrm>
                      <a:off x="0" y="0"/>
                      <a:ext cx="2709379" cy="3372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3BE86" w14:textId="77777777" w:rsidR="00A834AE" w:rsidRDefault="00A834AE" w:rsidP="00F42254">
      <w:pPr>
        <w:pStyle w:val="Ttulo"/>
        <w:jc w:val="center"/>
        <w:rPr>
          <w:noProof/>
        </w:rPr>
      </w:pPr>
    </w:p>
    <w:p w14:paraId="58F7190C" w14:textId="08DB93DB" w:rsidR="00A834AE" w:rsidRDefault="00A834AE" w:rsidP="00A834AE">
      <w:pPr>
        <w:pStyle w:val="Ttulo"/>
        <w:jc w:val="center"/>
        <w:rPr>
          <w:noProof/>
        </w:rPr>
      </w:pPr>
      <w:r>
        <w:rPr>
          <w:noProof/>
        </w:rPr>
        <w:drawing>
          <wp:inline distT="0" distB="0" distL="0" distR="0" wp14:anchorId="49E9E267" wp14:editId="13343469">
            <wp:extent cx="2362200" cy="3935444"/>
            <wp:effectExtent l="0" t="0" r="0" b="8255"/>
            <wp:docPr id="16" name="Imagen 1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a captura de pantalla de una computadora&#10;&#10;Descripción generada automáticamente"/>
                    <pic:cNvPicPr/>
                  </pic:nvPicPr>
                  <pic:blipFill rotWithShape="1">
                    <a:blip r:embed="rId15"/>
                    <a:srcRect l="21766" t="11480" r="58979" b="17081"/>
                    <a:stretch/>
                  </pic:blipFill>
                  <pic:spPr bwMode="auto">
                    <a:xfrm>
                      <a:off x="0" y="0"/>
                      <a:ext cx="2370720" cy="3949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35FB5" wp14:editId="37386085">
            <wp:extent cx="3512820" cy="3957937"/>
            <wp:effectExtent l="0" t="0" r="0" b="5080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 rotWithShape="1">
                    <a:blip r:embed="rId16"/>
                    <a:srcRect l="22484" t="11481" r="39605" b="10701"/>
                    <a:stretch/>
                  </pic:blipFill>
                  <pic:spPr bwMode="auto">
                    <a:xfrm>
                      <a:off x="0" y="0"/>
                      <a:ext cx="3533647" cy="398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D1794" w14:textId="77777777" w:rsidR="00A834AE" w:rsidRDefault="00A834AE" w:rsidP="00A834AE">
      <w:pPr>
        <w:pStyle w:val="Ttulo"/>
        <w:jc w:val="center"/>
        <w:rPr>
          <w:noProof/>
        </w:rPr>
      </w:pPr>
    </w:p>
    <w:p w14:paraId="6AC3DB40" w14:textId="0E8D4078" w:rsidR="00A834AE" w:rsidRDefault="00A834AE" w:rsidP="00A834AE">
      <w:pPr>
        <w:pStyle w:val="Ttulo"/>
        <w:jc w:val="center"/>
        <w:rPr>
          <w:noProof/>
        </w:rPr>
      </w:pPr>
      <w:r>
        <w:rPr>
          <w:noProof/>
        </w:rPr>
        <w:drawing>
          <wp:inline distT="0" distB="0" distL="0" distR="0" wp14:anchorId="6AD2C2BB" wp14:editId="05EA74BE">
            <wp:extent cx="2209800" cy="1490330"/>
            <wp:effectExtent l="0" t="0" r="0" b="0"/>
            <wp:docPr id="18" name="Imagen 1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Una captura de pantalla de una computadora&#10;&#10;Descripción generada automáticamente"/>
                    <pic:cNvPicPr/>
                  </pic:nvPicPr>
                  <pic:blipFill rotWithShape="1">
                    <a:blip r:embed="rId17"/>
                    <a:srcRect l="22244" t="56130" r="52043" b="13040"/>
                    <a:stretch/>
                  </pic:blipFill>
                  <pic:spPr bwMode="auto">
                    <a:xfrm>
                      <a:off x="0" y="0"/>
                      <a:ext cx="2217091" cy="1495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EEBD9" w14:textId="77DABCC5" w:rsidR="00A834AE" w:rsidRDefault="00A834AE" w:rsidP="00A834AE">
      <w:pPr>
        <w:pStyle w:val="Ttulo"/>
        <w:jc w:val="center"/>
        <w:rPr>
          <w:noProof/>
        </w:rPr>
      </w:pPr>
    </w:p>
    <w:p w14:paraId="1D88C2B6" w14:textId="3FDC6A80" w:rsidR="00A834AE" w:rsidRDefault="00A834AE" w:rsidP="00A834AE">
      <w:pPr>
        <w:pStyle w:val="Ttulo"/>
        <w:jc w:val="center"/>
        <w:rPr>
          <w:noProof/>
        </w:rPr>
      </w:pPr>
      <w:r>
        <w:rPr>
          <w:noProof/>
        </w:rPr>
        <w:t>State</w:t>
      </w:r>
    </w:p>
    <w:p w14:paraId="05EE8FBD" w14:textId="0E762D67" w:rsidR="00A834AE" w:rsidRDefault="00A834AE" w:rsidP="00A834AE">
      <w:pPr>
        <w:pStyle w:val="Contenido"/>
        <w:rPr>
          <w:noProof/>
        </w:rPr>
      </w:pPr>
      <w:r>
        <w:rPr>
          <w:noProof/>
        </w:rPr>
        <w:t>State es la clase abstracta de la que extienden los distintos estados del microondas</w:t>
      </w:r>
    </w:p>
    <w:p w14:paraId="66B893F2" w14:textId="52108859" w:rsidR="00A834AE" w:rsidRDefault="00A834AE" w:rsidP="00A834AE">
      <w:pPr>
        <w:pStyle w:val="Contenido"/>
        <w:rPr>
          <w:noProof/>
        </w:rPr>
      </w:pPr>
    </w:p>
    <w:p w14:paraId="28F6C94D" w14:textId="77777777" w:rsidR="00A834AE" w:rsidRDefault="00A834AE" w:rsidP="00A834AE">
      <w:pPr>
        <w:pStyle w:val="Contenido"/>
        <w:rPr>
          <w:noProof/>
        </w:rPr>
      </w:pPr>
    </w:p>
    <w:p w14:paraId="5F4BAB93" w14:textId="2E7B8BC6" w:rsidR="00A834AE" w:rsidRDefault="00A834AE" w:rsidP="00A834AE">
      <w:pPr>
        <w:pStyle w:val="Contenido"/>
        <w:jc w:val="center"/>
        <w:rPr>
          <w:noProof/>
        </w:rPr>
      </w:pPr>
      <w:r>
        <w:rPr>
          <w:noProof/>
        </w:rPr>
        <w:drawing>
          <wp:inline distT="0" distB="0" distL="0" distR="0" wp14:anchorId="0D552DF6" wp14:editId="21EA2433">
            <wp:extent cx="2232660" cy="3656735"/>
            <wp:effectExtent l="0" t="0" r="0" b="1270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 rotWithShape="1">
                    <a:blip r:embed="rId18"/>
                    <a:srcRect l="20809" t="10631" r="57066" b="24947"/>
                    <a:stretch/>
                  </pic:blipFill>
                  <pic:spPr bwMode="auto">
                    <a:xfrm>
                      <a:off x="0" y="0"/>
                      <a:ext cx="2236362" cy="366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DFD33" w14:textId="31D7784D" w:rsidR="00A834AE" w:rsidRDefault="00A834AE" w:rsidP="00A834AE">
      <w:pPr>
        <w:pStyle w:val="Contenido"/>
        <w:jc w:val="center"/>
        <w:rPr>
          <w:noProof/>
        </w:rPr>
      </w:pPr>
    </w:p>
    <w:p w14:paraId="322EF598" w14:textId="4E9096F8" w:rsidR="00A834AE" w:rsidRDefault="00A834AE" w:rsidP="00A834AE">
      <w:pPr>
        <w:pStyle w:val="Contenido"/>
        <w:jc w:val="center"/>
        <w:rPr>
          <w:noProof/>
        </w:rPr>
      </w:pPr>
    </w:p>
    <w:p w14:paraId="1BFC7E44" w14:textId="4084A5D5" w:rsidR="00A834AE" w:rsidRDefault="00A834AE" w:rsidP="00A834AE">
      <w:pPr>
        <w:pStyle w:val="Contenido"/>
        <w:jc w:val="center"/>
        <w:rPr>
          <w:noProof/>
        </w:rPr>
      </w:pPr>
    </w:p>
    <w:p w14:paraId="3BDABFE2" w14:textId="52002355" w:rsidR="00A834AE" w:rsidRDefault="00A834AE" w:rsidP="00A834AE">
      <w:pPr>
        <w:pStyle w:val="Contenido"/>
        <w:jc w:val="center"/>
        <w:rPr>
          <w:noProof/>
        </w:rPr>
      </w:pPr>
    </w:p>
    <w:p w14:paraId="6A5852BC" w14:textId="2882565C" w:rsidR="00A834AE" w:rsidRDefault="00A834AE" w:rsidP="00A834AE">
      <w:pPr>
        <w:pStyle w:val="Textodestacado"/>
        <w:jc w:val="center"/>
        <w:rPr>
          <w:noProof/>
        </w:rPr>
      </w:pPr>
      <w:r>
        <w:rPr>
          <w:noProof/>
        </w:rPr>
        <w:lastRenderedPageBreak/>
        <w:t>ClosedWithNoItem</w:t>
      </w:r>
    </w:p>
    <w:p w14:paraId="56DC7522" w14:textId="77777777" w:rsidR="00A834AE" w:rsidRDefault="00A834AE" w:rsidP="00A834AE">
      <w:pPr>
        <w:pStyle w:val="Textodestacado"/>
        <w:jc w:val="center"/>
        <w:rPr>
          <w:noProof/>
        </w:rPr>
      </w:pPr>
    </w:p>
    <w:p w14:paraId="24867550" w14:textId="77777777" w:rsidR="00A834AE" w:rsidRDefault="00A834AE" w:rsidP="00A834AE">
      <w:pPr>
        <w:pStyle w:val="Textodestacado"/>
        <w:jc w:val="center"/>
        <w:rPr>
          <w:noProof/>
        </w:rPr>
      </w:pPr>
      <w:r>
        <w:rPr>
          <w:noProof/>
        </w:rPr>
        <w:drawing>
          <wp:inline distT="0" distB="0" distL="0" distR="0" wp14:anchorId="3D290275" wp14:editId="1DE6BAAE">
            <wp:extent cx="2529840" cy="4258373"/>
            <wp:effectExtent l="0" t="0" r="3810" b="8890"/>
            <wp:docPr id="20" name="Imagen 2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a captura de pantalla de una computadora&#10;&#10;Descripción generada automáticamente"/>
                    <pic:cNvPicPr/>
                  </pic:nvPicPr>
                  <pic:blipFill rotWithShape="1">
                    <a:blip r:embed="rId19"/>
                    <a:srcRect l="21048" t="12119" r="52521" b="8788"/>
                    <a:stretch/>
                  </pic:blipFill>
                  <pic:spPr bwMode="auto">
                    <a:xfrm>
                      <a:off x="0" y="0"/>
                      <a:ext cx="2531508" cy="426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7DAF8" w14:textId="3794588A" w:rsidR="00A834AE" w:rsidRDefault="00A834AE" w:rsidP="00A834AE">
      <w:pPr>
        <w:pStyle w:val="Textodestacado"/>
        <w:jc w:val="center"/>
        <w:rPr>
          <w:noProof/>
        </w:rPr>
      </w:pPr>
      <w:r>
        <w:rPr>
          <w:noProof/>
        </w:rPr>
        <w:drawing>
          <wp:inline distT="0" distB="0" distL="0" distR="0" wp14:anchorId="1F74953D" wp14:editId="09D3D5DD">
            <wp:extent cx="3741420" cy="3498076"/>
            <wp:effectExtent l="0" t="0" r="0" b="7620"/>
            <wp:docPr id="21" name="Imagen 2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ptura de pantalla de una computadora&#10;&#10;Descripción generada automáticamente"/>
                    <pic:cNvPicPr/>
                  </pic:nvPicPr>
                  <pic:blipFill rotWithShape="1">
                    <a:blip r:embed="rId20"/>
                    <a:srcRect l="22723" t="11694" r="33147" b="14954"/>
                    <a:stretch/>
                  </pic:blipFill>
                  <pic:spPr bwMode="auto">
                    <a:xfrm>
                      <a:off x="0" y="0"/>
                      <a:ext cx="3744786" cy="3501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580DF" w14:textId="40FDC394" w:rsidR="00A834AE" w:rsidRDefault="00A834AE" w:rsidP="00A834AE">
      <w:pPr>
        <w:pStyle w:val="Textodestacado"/>
        <w:jc w:val="center"/>
        <w:rPr>
          <w:noProof/>
        </w:rPr>
      </w:pPr>
    </w:p>
    <w:p w14:paraId="6244D310" w14:textId="056205E7" w:rsidR="00A834AE" w:rsidRDefault="00A834AE" w:rsidP="00A834AE">
      <w:pPr>
        <w:pStyle w:val="Textodestacado"/>
        <w:jc w:val="center"/>
        <w:rPr>
          <w:noProof/>
        </w:rPr>
      </w:pPr>
    </w:p>
    <w:p w14:paraId="1C89106A" w14:textId="51476D67" w:rsidR="00A834AE" w:rsidRDefault="00A834AE" w:rsidP="00A834AE">
      <w:pPr>
        <w:pStyle w:val="Textodestacado"/>
        <w:jc w:val="center"/>
        <w:rPr>
          <w:noProof/>
        </w:rPr>
      </w:pPr>
    </w:p>
    <w:p w14:paraId="3C3CD96A" w14:textId="1A948689" w:rsidR="00A834AE" w:rsidRDefault="00A834AE" w:rsidP="00A834AE">
      <w:pPr>
        <w:pStyle w:val="Textodestacado"/>
        <w:jc w:val="center"/>
        <w:rPr>
          <w:noProof/>
        </w:rPr>
      </w:pPr>
      <w:r>
        <w:rPr>
          <w:noProof/>
        </w:rPr>
        <w:lastRenderedPageBreak/>
        <w:t>OpenWithNoItem</w:t>
      </w:r>
    </w:p>
    <w:p w14:paraId="78B7F8CC" w14:textId="77777777" w:rsidR="00185D3F" w:rsidRDefault="00185D3F" w:rsidP="00A834AE">
      <w:pPr>
        <w:pStyle w:val="Textodestacado"/>
        <w:jc w:val="center"/>
        <w:rPr>
          <w:noProof/>
        </w:rPr>
      </w:pPr>
    </w:p>
    <w:p w14:paraId="4EF9ECC4" w14:textId="6348999D" w:rsidR="00A834AE" w:rsidRDefault="00185D3F" w:rsidP="00185D3F">
      <w:pPr>
        <w:pStyle w:val="Textodestacado"/>
        <w:jc w:val="center"/>
        <w:rPr>
          <w:noProof/>
        </w:rPr>
      </w:pPr>
      <w:r>
        <w:rPr>
          <w:noProof/>
        </w:rPr>
        <w:drawing>
          <wp:inline distT="0" distB="0" distL="0" distR="0" wp14:anchorId="3F813AD6" wp14:editId="7A2731D5">
            <wp:extent cx="3101340" cy="4600321"/>
            <wp:effectExtent l="0" t="0" r="3810" b="0"/>
            <wp:docPr id="23" name="Imagen 2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Una captura de pantalla de una computadora&#10;&#10;Descripción generada automáticamente"/>
                    <pic:cNvPicPr/>
                  </pic:nvPicPr>
                  <pic:blipFill rotWithShape="1">
                    <a:blip r:embed="rId21"/>
                    <a:srcRect l="20451" t="10206" r="50847" b="14104"/>
                    <a:stretch/>
                  </pic:blipFill>
                  <pic:spPr bwMode="auto">
                    <a:xfrm>
                      <a:off x="0" y="0"/>
                      <a:ext cx="3104038" cy="4604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BCACAB" wp14:editId="72C3F987">
            <wp:extent cx="3215406" cy="4263390"/>
            <wp:effectExtent l="0" t="0" r="4445" b="3810"/>
            <wp:docPr id="24" name="Imagen 2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Una captura de pantalla de una computadora&#10;&#10;Descripción generada automáticamente"/>
                    <pic:cNvPicPr/>
                  </pic:nvPicPr>
                  <pic:blipFill rotWithShape="1">
                    <a:blip r:embed="rId22"/>
                    <a:srcRect l="21766" t="13394" r="45944" b="10489"/>
                    <a:stretch/>
                  </pic:blipFill>
                  <pic:spPr bwMode="auto">
                    <a:xfrm>
                      <a:off x="0" y="0"/>
                      <a:ext cx="3221226" cy="4271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A19B0" w14:textId="16F8663B" w:rsidR="00185D3F" w:rsidRDefault="00185D3F" w:rsidP="00185D3F">
      <w:pPr>
        <w:pStyle w:val="Textodestacado"/>
        <w:jc w:val="center"/>
        <w:rPr>
          <w:noProof/>
        </w:rPr>
      </w:pPr>
    </w:p>
    <w:p w14:paraId="5276B17C" w14:textId="2E83C9E6" w:rsidR="00185D3F" w:rsidRDefault="00185D3F" w:rsidP="00185D3F">
      <w:pPr>
        <w:pStyle w:val="Textodestacado"/>
        <w:jc w:val="center"/>
        <w:rPr>
          <w:noProof/>
        </w:rPr>
      </w:pPr>
    </w:p>
    <w:p w14:paraId="10E54CF5" w14:textId="47C602A8" w:rsidR="00185D3F" w:rsidRDefault="00185D3F" w:rsidP="00185D3F">
      <w:pPr>
        <w:pStyle w:val="Textodestacado"/>
        <w:jc w:val="center"/>
        <w:rPr>
          <w:noProof/>
        </w:rPr>
      </w:pPr>
    </w:p>
    <w:p w14:paraId="1260D4F4" w14:textId="27D65A07" w:rsidR="00185D3F" w:rsidRDefault="00185D3F" w:rsidP="00185D3F">
      <w:pPr>
        <w:pStyle w:val="Textodestacado"/>
        <w:jc w:val="center"/>
        <w:rPr>
          <w:noProof/>
        </w:rPr>
      </w:pPr>
    </w:p>
    <w:p w14:paraId="654879A9" w14:textId="28702E4C" w:rsidR="00185D3F" w:rsidRDefault="00185D3F" w:rsidP="00185D3F">
      <w:pPr>
        <w:pStyle w:val="Textodestacado"/>
        <w:jc w:val="center"/>
        <w:rPr>
          <w:noProof/>
        </w:rPr>
      </w:pPr>
    </w:p>
    <w:p w14:paraId="72ACF4A5" w14:textId="70325261" w:rsidR="00185D3F" w:rsidRDefault="00185D3F" w:rsidP="00185D3F">
      <w:pPr>
        <w:pStyle w:val="Textodestacado"/>
        <w:jc w:val="center"/>
        <w:rPr>
          <w:noProof/>
        </w:rPr>
      </w:pPr>
    </w:p>
    <w:p w14:paraId="558F3791" w14:textId="725397E7" w:rsidR="00185D3F" w:rsidRDefault="00185D3F" w:rsidP="00185D3F">
      <w:pPr>
        <w:pStyle w:val="Textodestacado"/>
        <w:jc w:val="center"/>
        <w:rPr>
          <w:noProof/>
        </w:rPr>
      </w:pPr>
    </w:p>
    <w:p w14:paraId="0BF77E25" w14:textId="30AF036B" w:rsidR="00185D3F" w:rsidRDefault="00185D3F" w:rsidP="00185D3F">
      <w:pPr>
        <w:pStyle w:val="Textodestacado"/>
        <w:jc w:val="center"/>
        <w:rPr>
          <w:noProof/>
        </w:rPr>
      </w:pPr>
    </w:p>
    <w:p w14:paraId="4522FFA1" w14:textId="6AB5A292" w:rsidR="00185D3F" w:rsidRDefault="00185D3F" w:rsidP="00185D3F">
      <w:pPr>
        <w:pStyle w:val="Textodestacado"/>
        <w:jc w:val="center"/>
        <w:rPr>
          <w:noProof/>
        </w:rPr>
      </w:pPr>
    </w:p>
    <w:p w14:paraId="552AA822" w14:textId="60810C2C" w:rsidR="00185D3F" w:rsidRDefault="00185D3F" w:rsidP="00185D3F">
      <w:pPr>
        <w:pStyle w:val="Textodestacado"/>
        <w:jc w:val="center"/>
        <w:rPr>
          <w:noProof/>
        </w:rPr>
      </w:pPr>
    </w:p>
    <w:p w14:paraId="51BCDC6F" w14:textId="5561701B" w:rsidR="00185D3F" w:rsidRDefault="00185D3F" w:rsidP="00185D3F">
      <w:pPr>
        <w:pStyle w:val="Textodestacado"/>
        <w:jc w:val="center"/>
        <w:rPr>
          <w:noProof/>
        </w:rPr>
      </w:pPr>
    </w:p>
    <w:p w14:paraId="16169739" w14:textId="7BB43042" w:rsidR="00185D3F" w:rsidRDefault="00185D3F" w:rsidP="00185D3F">
      <w:pPr>
        <w:pStyle w:val="Textodestacado"/>
        <w:jc w:val="center"/>
        <w:rPr>
          <w:noProof/>
        </w:rPr>
      </w:pPr>
    </w:p>
    <w:p w14:paraId="4AAC49EA" w14:textId="4E9C6C40" w:rsidR="00185D3F" w:rsidRDefault="00185D3F" w:rsidP="00185D3F">
      <w:pPr>
        <w:pStyle w:val="Textodestacado"/>
        <w:jc w:val="center"/>
        <w:rPr>
          <w:noProof/>
        </w:rPr>
      </w:pPr>
    </w:p>
    <w:p w14:paraId="61F1AFB6" w14:textId="0FEEB881" w:rsidR="00185D3F" w:rsidRDefault="00185D3F" w:rsidP="00185D3F">
      <w:pPr>
        <w:pStyle w:val="Textodestacado"/>
        <w:jc w:val="center"/>
        <w:rPr>
          <w:noProof/>
        </w:rPr>
      </w:pPr>
    </w:p>
    <w:p w14:paraId="5428E91B" w14:textId="40838C25" w:rsidR="00185D3F" w:rsidRDefault="00185D3F" w:rsidP="00185D3F">
      <w:pPr>
        <w:pStyle w:val="Textodestacado"/>
        <w:jc w:val="center"/>
        <w:rPr>
          <w:noProof/>
        </w:rPr>
      </w:pPr>
    </w:p>
    <w:p w14:paraId="11A45165" w14:textId="5BC30E39" w:rsidR="00185D3F" w:rsidRDefault="00185D3F" w:rsidP="00185D3F">
      <w:pPr>
        <w:pStyle w:val="Textodestacado"/>
        <w:jc w:val="center"/>
        <w:rPr>
          <w:noProof/>
        </w:rPr>
      </w:pPr>
      <w:r>
        <w:rPr>
          <w:noProof/>
        </w:rPr>
        <w:lastRenderedPageBreak/>
        <w:t>OpenWithItem</w:t>
      </w:r>
    </w:p>
    <w:p w14:paraId="1F5BAA9D" w14:textId="77777777" w:rsidR="00185D3F" w:rsidRDefault="00185D3F" w:rsidP="00185D3F">
      <w:pPr>
        <w:pStyle w:val="Textodestacado"/>
        <w:jc w:val="center"/>
        <w:rPr>
          <w:noProof/>
        </w:rPr>
      </w:pPr>
    </w:p>
    <w:p w14:paraId="65059944" w14:textId="0377CCA0" w:rsidR="00185D3F" w:rsidRDefault="00185D3F" w:rsidP="00185D3F">
      <w:pPr>
        <w:pStyle w:val="Textodestacado"/>
        <w:jc w:val="center"/>
        <w:rPr>
          <w:noProof/>
        </w:rPr>
      </w:pPr>
      <w:r>
        <w:rPr>
          <w:noProof/>
        </w:rPr>
        <w:drawing>
          <wp:inline distT="0" distB="0" distL="0" distR="0" wp14:anchorId="21052323" wp14:editId="73684DA6">
            <wp:extent cx="2346960" cy="4820321"/>
            <wp:effectExtent l="0" t="0" r="0" b="0"/>
            <wp:docPr id="25" name="Imagen 2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Una captura de pantalla de una computadora&#10;&#10;Descripción generada automáticamente"/>
                    <pic:cNvPicPr/>
                  </pic:nvPicPr>
                  <pic:blipFill rotWithShape="1">
                    <a:blip r:embed="rId23"/>
                    <a:srcRect l="20689" r="51924"/>
                    <a:stretch/>
                  </pic:blipFill>
                  <pic:spPr bwMode="auto">
                    <a:xfrm>
                      <a:off x="0" y="0"/>
                      <a:ext cx="2348921" cy="482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707FC" wp14:editId="0542E914">
            <wp:extent cx="2651760" cy="2321504"/>
            <wp:effectExtent l="0" t="0" r="0" b="3175"/>
            <wp:docPr id="26" name="Imagen 2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Una captura de pantalla de una computadora&#10;&#10;Descripción generada automáticamente"/>
                    <pic:cNvPicPr/>
                  </pic:nvPicPr>
                  <pic:blipFill rotWithShape="1">
                    <a:blip r:embed="rId24"/>
                    <a:srcRect l="22364" t="10631" r="44987" b="38554"/>
                    <a:stretch/>
                  </pic:blipFill>
                  <pic:spPr bwMode="auto">
                    <a:xfrm>
                      <a:off x="0" y="0"/>
                      <a:ext cx="2658832" cy="2327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339A6" w14:textId="77777777" w:rsidR="00185D3F" w:rsidRDefault="00185D3F" w:rsidP="00185D3F">
      <w:pPr>
        <w:pStyle w:val="Textodestacado"/>
        <w:jc w:val="center"/>
        <w:rPr>
          <w:noProof/>
        </w:rPr>
      </w:pPr>
    </w:p>
    <w:p w14:paraId="25F1B838" w14:textId="57B02294" w:rsidR="00185D3F" w:rsidRDefault="00185D3F" w:rsidP="00185D3F">
      <w:pPr>
        <w:pStyle w:val="Textodestacado"/>
        <w:jc w:val="center"/>
        <w:rPr>
          <w:noProof/>
        </w:rPr>
      </w:pPr>
      <w:r>
        <w:rPr>
          <w:noProof/>
        </w:rPr>
        <w:drawing>
          <wp:inline distT="0" distB="0" distL="0" distR="0" wp14:anchorId="6CCDE693" wp14:editId="0A0AB436">
            <wp:extent cx="3810000" cy="2450161"/>
            <wp:effectExtent l="0" t="0" r="0" b="7620"/>
            <wp:docPr id="27" name="Imagen 2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Una captura de pantalla de una computadora&#10;&#10;Descripción generada automáticamente"/>
                    <pic:cNvPicPr/>
                  </pic:nvPicPr>
                  <pic:blipFill rotWithShape="1">
                    <a:blip r:embed="rId25"/>
                    <a:srcRect l="22842" t="44011" r="39964" b="13466"/>
                    <a:stretch/>
                  </pic:blipFill>
                  <pic:spPr bwMode="auto">
                    <a:xfrm>
                      <a:off x="0" y="0"/>
                      <a:ext cx="3824314" cy="2459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B72FE" w14:textId="6CE72AF9" w:rsidR="00185D3F" w:rsidRDefault="00185D3F" w:rsidP="00185D3F">
      <w:pPr>
        <w:pStyle w:val="Textodestacado"/>
        <w:jc w:val="center"/>
        <w:rPr>
          <w:noProof/>
        </w:rPr>
      </w:pPr>
    </w:p>
    <w:p w14:paraId="7B689534" w14:textId="7630EABE" w:rsidR="00185D3F" w:rsidRDefault="00185D3F" w:rsidP="00185D3F">
      <w:pPr>
        <w:pStyle w:val="Textodestacado"/>
        <w:jc w:val="center"/>
        <w:rPr>
          <w:noProof/>
        </w:rPr>
      </w:pPr>
    </w:p>
    <w:p w14:paraId="4DAA68CB" w14:textId="1D8311A2" w:rsidR="00185D3F" w:rsidRDefault="00185D3F" w:rsidP="00185D3F">
      <w:pPr>
        <w:pStyle w:val="Textodestacado"/>
        <w:jc w:val="center"/>
        <w:rPr>
          <w:noProof/>
        </w:rPr>
      </w:pPr>
    </w:p>
    <w:p w14:paraId="48483E2E" w14:textId="16864BBF" w:rsidR="00185D3F" w:rsidRDefault="00185D3F" w:rsidP="00185D3F">
      <w:pPr>
        <w:pStyle w:val="Textodestacado"/>
        <w:jc w:val="center"/>
        <w:rPr>
          <w:noProof/>
        </w:rPr>
      </w:pPr>
    </w:p>
    <w:p w14:paraId="39149A7B" w14:textId="50EA27C0" w:rsidR="00185D3F" w:rsidRDefault="00434308" w:rsidP="00185D3F">
      <w:pPr>
        <w:pStyle w:val="Textodestacado"/>
        <w:jc w:val="center"/>
        <w:rPr>
          <w:noProof/>
        </w:rPr>
      </w:pPr>
      <w:r>
        <w:rPr>
          <w:noProof/>
        </w:rPr>
        <w:lastRenderedPageBreak/>
        <w:t>ClosedWithItem</w:t>
      </w:r>
    </w:p>
    <w:p w14:paraId="3CB2182B" w14:textId="77777777" w:rsidR="00434308" w:rsidRDefault="00434308" w:rsidP="00185D3F">
      <w:pPr>
        <w:pStyle w:val="Textodestacado"/>
        <w:jc w:val="center"/>
        <w:rPr>
          <w:noProof/>
        </w:rPr>
      </w:pPr>
    </w:p>
    <w:p w14:paraId="4203BFBA" w14:textId="50F0A1DA" w:rsidR="00434308" w:rsidRDefault="00434308" w:rsidP="00434308">
      <w:pPr>
        <w:pStyle w:val="Textodestacado"/>
        <w:jc w:val="center"/>
        <w:rPr>
          <w:noProof/>
        </w:rPr>
      </w:pPr>
      <w:r>
        <w:rPr>
          <w:noProof/>
        </w:rPr>
        <w:drawing>
          <wp:inline distT="0" distB="0" distL="0" distR="0" wp14:anchorId="1F801779" wp14:editId="645804A4">
            <wp:extent cx="2689860" cy="4085016"/>
            <wp:effectExtent l="0" t="0" r="0" b="0"/>
            <wp:docPr id="28" name="Imagen 2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Una captura de pantalla de una computadora&#10;&#10;Descripción generada automáticamente"/>
                    <pic:cNvPicPr/>
                  </pic:nvPicPr>
                  <pic:blipFill rotWithShape="1">
                    <a:blip r:embed="rId26"/>
                    <a:srcRect l="20212" t="11056" r="50966" b="11127"/>
                    <a:stretch/>
                  </pic:blipFill>
                  <pic:spPr bwMode="auto">
                    <a:xfrm>
                      <a:off x="0" y="0"/>
                      <a:ext cx="2693275" cy="4090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CEDB3" wp14:editId="30E4B496">
            <wp:extent cx="3802380" cy="3779520"/>
            <wp:effectExtent l="0" t="0" r="7620" b="0"/>
            <wp:docPr id="29" name="Imagen 2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Una captura de pantalla de una computadora&#10;&#10;Descripción generada automáticamente"/>
                    <pic:cNvPicPr/>
                  </pic:nvPicPr>
                  <pic:blipFill rotWithShape="1">
                    <a:blip r:embed="rId27"/>
                    <a:srcRect l="22244" t="11481" r="32788" b="12190"/>
                    <a:stretch/>
                  </pic:blipFill>
                  <pic:spPr bwMode="auto">
                    <a:xfrm>
                      <a:off x="0" y="0"/>
                      <a:ext cx="3802380" cy="377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E0D59" w14:textId="10D2F16B" w:rsidR="00434308" w:rsidRDefault="00434308" w:rsidP="00434308">
      <w:pPr>
        <w:pStyle w:val="Textodestacado"/>
        <w:jc w:val="center"/>
        <w:rPr>
          <w:noProof/>
        </w:rPr>
      </w:pPr>
    </w:p>
    <w:p w14:paraId="0784406F" w14:textId="77A89C64" w:rsidR="00434308" w:rsidRDefault="00434308" w:rsidP="00434308">
      <w:pPr>
        <w:pStyle w:val="Textodestacado"/>
        <w:jc w:val="center"/>
        <w:rPr>
          <w:noProof/>
        </w:rPr>
      </w:pPr>
    </w:p>
    <w:p w14:paraId="48740307" w14:textId="77777777" w:rsidR="00434308" w:rsidRDefault="00434308" w:rsidP="00434308">
      <w:pPr>
        <w:pStyle w:val="Textodestacado"/>
        <w:jc w:val="center"/>
        <w:rPr>
          <w:noProof/>
        </w:rPr>
      </w:pPr>
      <w:r>
        <w:rPr>
          <w:noProof/>
        </w:rPr>
        <w:lastRenderedPageBreak/>
        <w:t>Cooking</w:t>
      </w:r>
    </w:p>
    <w:p w14:paraId="521E910E" w14:textId="77777777" w:rsidR="00BB6022" w:rsidRDefault="00434308" w:rsidP="00434308">
      <w:pPr>
        <w:pStyle w:val="Textodestacado"/>
        <w:jc w:val="center"/>
        <w:rPr>
          <w:noProof/>
        </w:rPr>
      </w:pPr>
      <w:r>
        <w:rPr>
          <w:noProof/>
        </w:rPr>
        <w:drawing>
          <wp:inline distT="0" distB="0" distL="0" distR="0" wp14:anchorId="20D8A4A7" wp14:editId="0DFF53BA">
            <wp:extent cx="2461260" cy="3379641"/>
            <wp:effectExtent l="0" t="0" r="0" b="0"/>
            <wp:docPr id="30" name="Imagen 3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Una captura de pantalla de una computadora&#10;&#10;Descripción generada automáticamente"/>
                    <pic:cNvPicPr/>
                  </pic:nvPicPr>
                  <pic:blipFill rotWithShape="1">
                    <a:blip r:embed="rId28"/>
                    <a:srcRect l="20571" t="10418" r="47378" b="11340"/>
                    <a:stretch/>
                  </pic:blipFill>
                  <pic:spPr bwMode="auto">
                    <a:xfrm>
                      <a:off x="0" y="0"/>
                      <a:ext cx="2463652" cy="3382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C375E" w14:textId="6C1A9079" w:rsidR="00434308" w:rsidRDefault="00BB6022" w:rsidP="00434308">
      <w:pPr>
        <w:pStyle w:val="Textodestacado"/>
        <w:jc w:val="center"/>
        <w:rPr>
          <w:noProof/>
        </w:rPr>
      </w:pPr>
      <w:r>
        <w:rPr>
          <w:noProof/>
        </w:rPr>
        <w:drawing>
          <wp:inline distT="0" distB="0" distL="0" distR="0" wp14:anchorId="5602DD98" wp14:editId="006C5F9E">
            <wp:extent cx="3977640" cy="3526277"/>
            <wp:effectExtent l="0" t="0" r="3810" b="0"/>
            <wp:docPr id="33" name="Imagen 3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Una captura de pantalla de una computadora&#10;&#10;Descripción generada automáticamente"/>
                    <pic:cNvPicPr/>
                  </pic:nvPicPr>
                  <pic:blipFill rotWithShape="1">
                    <a:blip r:embed="rId29"/>
                    <a:srcRect l="22005" t="10843" r="27407" b="9426"/>
                    <a:stretch/>
                  </pic:blipFill>
                  <pic:spPr bwMode="auto">
                    <a:xfrm>
                      <a:off x="0" y="0"/>
                      <a:ext cx="3983295" cy="3531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5A7B1841" w14:textId="77777777" w:rsidR="00BB6022" w:rsidRDefault="00BB6022" w:rsidP="00434308">
      <w:pPr>
        <w:pStyle w:val="Textodestacado"/>
        <w:jc w:val="center"/>
        <w:rPr>
          <w:noProof/>
        </w:rPr>
      </w:pPr>
    </w:p>
    <w:p w14:paraId="5225699E" w14:textId="1A82B14C" w:rsidR="00BB6022" w:rsidRDefault="00BB6022" w:rsidP="00434308">
      <w:pPr>
        <w:pStyle w:val="Textodestacad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0E968A2" wp14:editId="6356F85B">
            <wp:extent cx="2506980" cy="3367585"/>
            <wp:effectExtent l="0" t="0" r="7620" b="4445"/>
            <wp:docPr id="34" name="Imagen 3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Una captura de pantalla de una computadora&#10;&#10;Descripción generada automáticamente"/>
                    <pic:cNvPicPr/>
                  </pic:nvPicPr>
                  <pic:blipFill rotWithShape="1">
                    <a:blip r:embed="rId30"/>
                    <a:srcRect l="23082" t="11694" r="44867" b="11765"/>
                    <a:stretch/>
                  </pic:blipFill>
                  <pic:spPr bwMode="auto">
                    <a:xfrm>
                      <a:off x="0" y="0"/>
                      <a:ext cx="2509564" cy="337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87C37" w14:textId="66220805" w:rsidR="00BB6022" w:rsidRDefault="00BB6022" w:rsidP="00434308">
      <w:pPr>
        <w:pStyle w:val="Textodestacado"/>
        <w:jc w:val="center"/>
        <w:rPr>
          <w:noProof/>
        </w:rPr>
      </w:pPr>
    </w:p>
    <w:p w14:paraId="429A90F1" w14:textId="3EB74152" w:rsidR="00BB6022" w:rsidRDefault="00BB6022" w:rsidP="00434308">
      <w:pPr>
        <w:pStyle w:val="Textodestacado"/>
        <w:jc w:val="center"/>
        <w:rPr>
          <w:noProof/>
        </w:rPr>
      </w:pPr>
    </w:p>
    <w:p w14:paraId="1751C37A" w14:textId="36C4ED3F" w:rsidR="00BB6022" w:rsidRDefault="00BB6022" w:rsidP="00434308">
      <w:pPr>
        <w:pStyle w:val="Textodestacado"/>
        <w:jc w:val="center"/>
        <w:rPr>
          <w:noProof/>
        </w:rPr>
      </w:pPr>
    </w:p>
    <w:p w14:paraId="3BCE6021" w14:textId="5F7FEA67" w:rsidR="00BB6022" w:rsidRDefault="00BB6022" w:rsidP="00BB6022">
      <w:pPr>
        <w:pStyle w:val="Ttulo"/>
        <w:jc w:val="center"/>
        <w:rPr>
          <w:noProof/>
        </w:rPr>
      </w:pPr>
      <w:r>
        <w:rPr>
          <w:noProof/>
        </w:rPr>
        <w:t>Test Unitarios</w:t>
      </w:r>
    </w:p>
    <w:p w14:paraId="2BAA3D02" w14:textId="77777777" w:rsidR="00BB6022" w:rsidRDefault="00BB6022" w:rsidP="00BB6022">
      <w:pPr>
        <w:pStyle w:val="Contenido"/>
        <w:rPr>
          <w:noProof/>
        </w:rPr>
      </w:pPr>
    </w:p>
    <w:p w14:paraId="546B15B6" w14:textId="77777777" w:rsidR="00BB6022" w:rsidRDefault="00BB6022" w:rsidP="00BB6022">
      <w:pPr>
        <w:pStyle w:val="Ttulo"/>
        <w:jc w:val="center"/>
        <w:rPr>
          <w:noProof/>
        </w:rPr>
      </w:pPr>
      <w:r>
        <w:rPr>
          <w:noProof/>
        </w:rPr>
        <w:drawing>
          <wp:inline distT="0" distB="0" distL="0" distR="0" wp14:anchorId="3C34A0E6" wp14:editId="62725DCC">
            <wp:extent cx="3246120" cy="3370572"/>
            <wp:effectExtent l="0" t="0" r="0" b="1905"/>
            <wp:docPr id="35" name="Imagen 3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Una captura de pantalla de una computadora&#10;&#10;Descripción generada automáticamente"/>
                    <pic:cNvPicPr/>
                  </pic:nvPicPr>
                  <pic:blipFill rotWithShape="1">
                    <a:blip r:embed="rId31"/>
                    <a:srcRect l="21527" t="10631" r="41041" b="20269"/>
                    <a:stretch/>
                  </pic:blipFill>
                  <pic:spPr bwMode="auto">
                    <a:xfrm>
                      <a:off x="0" y="0"/>
                      <a:ext cx="3249143" cy="337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04FE7" w14:textId="27B3FE02" w:rsidR="00BB6022" w:rsidRDefault="00BB6022" w:rsidP="00BB6022">
      <w:pPr>
        <w:pStyle w:val="Ttul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350DA3C" wp14:editId="3AA6AFD3">
            <wp:extent cx="3954780" cy="2312025"/>
            <wp:effectExtent l="0" t="0" r="7620" b="0"/>
            <wp:docPr id="36" name="Imagen 3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Una captura de pantalla de una computadora&#10;&#10;Descripción generada automáticamente"/>
                    <pic:cNvPicPr/>
                  </pic:nvPicPr>
                  <pic:blipFill rotWithShape="1">
                    <a:blip r:embed="rId32"/>
                    <a:srcRect l="22005" t="11481" r="39127" b="48122"/>
                    <a:stretch/>
                  </pic:blipFill>
                  <pic:spPr bwMode="auto">
                    <a:xfrm>
                      <a:off x="0" y="0"/>
                      <a:ext cx="3969313" cy="2320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99100" w14:textId="77777777" w:rsidR="00BB6022" w:rsidRDefault="00BB6022" w:rsidP="00BB6022">
      <w:pPr>
        <w:pStyle w:val="Contenido"/>
        <w:rPr>
          <w:noProof/>
        </w:rPr>
      </w:pPr>
    </w:p>
    <w:p w14:paraId="54DD8090" w14:textId="5E78CBF2" w:rsidR="00BB6022" w:rsidRDefault="00BB6022" w:rsidP="00BB6022">
      <w:pPr>
        <w:pStyle w:val="Contenido"/>
        <w:jc w:val="center"/>
        <w:rPr>
          <w:noProof/>
        </w:rPr>
      </w:pPr>
      <w:r>
        <w:rPr>
          <w:noProof/>
        </w:rPr>
        <w:drawing>
          <wp:inline distT="0" distB="0" distL="0" distR="0" wp14:anchorId="7DF0F66D" wp14:editId="44585002">
            <wp:extent cx="3771900" cy="3477854"/>
            <wp:effectExtent l="0" t="0" r="0" b="8890"/>
            <wp:docPr id="37" name="Imagen 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&#10;&#10;Descripción generada automáticamente"/>
                    <pic:cNvPicPr/>
                  </pic:nvPicPr>
                  <pic:blipFill rotWithShape="1">
                    <a:blip r:embed="rId33"/>
                    <a:srcRect l="23321" t="13607" r="32190" b="13466"/>
                    <a:stretch/>
                  </pic:blipFill>
                  <pic:spPr bwMode="auto">
                    <a:xfrm>
                      <a:off x="0" y="0"/>
                      <a:ext cx="3781116" cy="3486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76404" w14:textId="77777777" w:rsidR="00A65E0D" w:rsidRDefault="00A65E0D" w:rsidP="00BB6022">
      <w:pPr>
        <w:pStyle w:val="Contenido"/>
        <w:jc w:val="center"/>
        <w:rPr>
          <w:noProof/>
        </w:rPr>
      </w:pPr>
    </w:p>
    <w:p w14:paraId="5B34FBEC" w14:textId="1FBBE9CD" w:rsidR="00A65E0D" w:rsidRDefault="00A65E0D" w:rsidP="00BB6022">
      <w:pPr>
        <w:pStyle w:val="Contenido"/>
        <w:jc w:val="center"/>
        <w:rPr>
          <w:noProof/>
        </w:rPr>
      </w:pPr>
      <w:r>
        <w:rPr>
          <w:noProof/>
        </w:rPr>
        <w:drawing>
          <wp:inline distT="0" distB="0" distL="0" distR="0" wp14:anchorId="6537FCAF" wp14:editId="576D8609">
            <wp:extent cx="3649980" cy="1389537"/>
            <wp:effectExtent l="0" t="0" r="7620" b="1270"/>
            <wp:docPr id="38" name="Imagen 3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Una captura de pantalla de una computadora&#10;&#10;Descripción generada automáticamente"/>
                    <pic:cNvPicPr/>
                  </pic:nvPicPr>
                  <pic:blipFill rotWithShape="1">
                    <a:blip r:embed="rId34"/>
                    <a:srcRect l="24995" t="12969" r="30397" b="56839"/>
                    <a:stretch/>
                  </pic:blipFill>
                  <pic:spPr bwMode="auto">
                    <a:xfrm>
                      <a:off x="0" y="0"/>
                      <a:ext cx="3657470" cy="139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531D9" w14:textId="6D55F32C" w:rsidR="00A65E0D" w:rsidRDefault="00A65E0D" w:rsidP="00BB6022">
      <w:pPr>
        <w:pStyle w:val="Contenido"/>
        <w:jc w:val="center"/>
        <w:rPr>
          <w:noProof/>
        </w:rPr>
      </w:pPr>
    </w:p>
    <w:p w14:paraId="155ED8AC" w14:textId="72AAF15C" w:rsidR="00A65E0D" w:rsidRDefault="00A65E0D" w:rsidP="00BB6022">
      <w:pPr>
        <w:pStyle w:val="Contenido"/>
        <w:jc w:val="center"/>
        <w:rPr>
          <w:noProof/>
        </w:rPr>
      </w:pPr>
    </w:p>
    <w:p w14:paraId="22FA3D13" w14:textId="7505D60B" w:rsidR="00A65E0D" w:rsidRDefault="00A65E0D" w:rsidP="00BB6022">
      <w:pPr>
        <w:pStyle w:val="Contenido"/>
        <w:jc w:val="center"/>
        <w:rPr>
          <w:noProof/>
        </w:rPr>
      </w:pPr>
    </w:p>
    <w:p w14:paraId="7BF16385" w14:textId="7683EB83" w:rsidR="00A65E0D" w:rsidRDefault="00A65E0D" w:rsidP="00BB6022">
      <w:pPr>
        <w:pStyle w:val="Contenido"/>
        <w:jc w:val="center"/>
        <w:rPr>
          <w:noProof/>
        </w:rPr>
      </w:pPr>
    </w:p>
    <w:p w14:paraId="46B80786" w14:textId="77777777" w:rsidR="00A65E0D" w:rsidRDefault="00A65E0D" w:rsidP="00BB6022">
      <w:pPr>
        <w:pStyle w:val="Contenido"/>
        <w:jc w:val="center"/>
        <w:rPr>
          <w:noProof/>
        </w:rPr>
      </w:pPr>
    </w:p>
    <w:p w14:paraId="5FE2FBE9" w14:textId="77777777" w:rsidR="00A65E0D" w:rsidRDefault="00A65E0D" w:rsidP="00BB6022">
      <w:pPr>
        <w:pStyle w:val="Contenido"/>
        <w:jc w:val="center"/>
        <w:rPr>
          <w:noProof/>
        </w:rPr>
      </w:pPr>
    </w:p>
    <w:p w14:paraId="3DEEE6B8" w14:textId="78DEF19D" w:rsidR="00A65E0D" w:rsidRDefault="00A65E0D" w:rsidP="00BB6022">
      <w:pPr>
        <w:pStyle w:val="Contenido"/>
        <w:jc w:val="center"/>
        <w:rPr>
          <w:noProof/>
        </w:rPr>
      </w:pPr>
      <w:r>
        <w:rPr>
          <w:noProof/>
        </w:rPr>
        <w:drawing>
          <wp:inline distT="0" distB="0" distL="0" distR="0" wp14:anchorId="01D63028" wp14:editId="3F27E73D">
            <wp:extent cx="3375660" cy="2064098"/>
            <wp:effectExtent l="0" t="0" r="0" b="0"/>
            <wp:docPr id="39" name="Imagen 3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Una captura de pantalla de una computadora&#10;&#10;Descripción generada automáticamente"/>
                    <pic:cNvPicPr/>
                  </pic:nvPicPr>
                  <pic:blipFill rotWithShape="1">
                    <a:blip r:embed="rId35"/>
                    <a:srcRect l="22963" t="12756" r="39484" b="46421"/>
                    <a:stretch/>
                  </pic:blipFill>
                  <pic:spPr bwMode="auto">
                    <a:xfrm>
                      <a:off x="0" y="0"/>
                      <a:ext cx="3381766" cy="2067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427F5" w14:textId="77777777" w:rsidR="00A65E0D" w:rsidRDefault="00A65E0D" w:rsidP="00BB6022">
      <w:pPr>
        <w:pStyle w:val="Contenido"/>
        <w:jc w:val="center"/>
        <w:rPr>
          <w:noProof/>
        </w:rPr>
      </w:pPr>
    </w:p>
    <w:p w14:paraId="1BE807CD" w14:textId="7E5748A2" w:rsidR="00A65E0D" w:rsidRDefault="00A65E0D" w:rsidP="00BB6022">
      <w:pPr>
        <w:pStyle w:val="Contenido"/>
        <w:jc w:val="center"/>
        <w:rPr>
          <w:noProof/>
        </w:rPr>
      </w:pPr>
      <w:r>
        <w:rPr>
          <w:noProof/>
        </w:rPr>
        <w:drawing>
          <wp:inline distT="0" distB="0" distL="0" distR="0" wp14:anchorId="13A9BD7E" wp14:editId="6C18613D">
            <wp:extent cx="3230880" cy="2324149"/>
            <wp:effectExtent l="0" t="0" r="7620" b="0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 rotWithShape="1">
                    <a:blip r:embed="rId36"/>
                    <a:srcRect l="23321" t="14246" r="39605" b="38342"/>
                    <a:stretch/>
                  </pic:blipFill>
                  <pic:spPr bwMode="auto">
                    <a:xfrm>
                      <a:off x="0" y="0"/>
                      <a:ext cx="3239094" cy="2330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A6935" w14:textId="59F307EB" w:rsidR="00A65E0D" w:rsidRDefault="00A65E0D" w:rsidP="00BB6022">
      <w:pPr>
        <w:pStyle w:val="Contenido"/>
        <w:jc w:val="center"/>
        <w:rPr>
          <w:noProof/>
        </w:rPr>
      </w:pPr>
    </w:p>
    <w:p w14:paraId="10266B28" w14:textId="77777777" w:rsidR="00A65E0D" w:rsidRDefault="00A65E0D" w:rsidP="00BB6022">
      <w:pPr>
        <w:pStyle w:val="Contenido"/>
        <w:jc w:val="center"/>
        <w:rPr>
          <w:noProof/>
        </w:rPr>
      </w:pPr>
    </w:p>
    <w:p w14:paraId="5B83B157" w14:textId="363B62C9" w:rsidR="00A65E0D" w:rsidRDefault="00A65E0D" w:rsidP="00BB6022">
      <w:pPr>
        <w:pStyle w:val="Contenido"/>
        <w:jc w:val="center"/>
        <w:rPr>
          <w:noProof/>
        </w:rPr>
      </w:pPr>
      <w:r>
        <w:rPr>
          <w:noProof/>
        </w:rPr>
        <w:drawing>
          <wp:inline distT="0" distB="0" distL="0" distR="0" wp14:anchorId="77DF6EFE" wp14:editId="5ADB9DA3">
            <wp:extent cx="3451860" cy="2930196"/>
            <wp:effectExtent l="0" t="0" r="0" b="3810"/>
            <wp:docPr id="41" name="Imagen 4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Una captura de pantalla de una computadora&#10;&#10;Descripción generada automáticamente"/>
                    <pic:cNvPicPr/>
                  </pic:nvPicPr>
                  <pic:blipFill rotWithShape="1">
                    <a:blip r:embed="rId37"/>
                    <a:srcRect l="22842" t="13607" r="39964" b="30262"/>
                    <a:stretch/>
                  </pic:blipFill>
                  <pic:spPr bwMode="auto">
                    <a:xfrm>
                      <a:off x="0" y="0"/>
                      <a:ext cx="3456623" cy="2934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99A6E" w14:textId="65B62688" w:rsidR="00A65E0D" w:rsidRDefault="00A65E0D" w:rsidP="00BB6022">
      <w:pPr>
        <w:pStyle w:val="Contenido"/>
        <w:jc w:val="center"/>
        <w:rPr>
          <w:noProof/>
        </w:rPr>
      </w:pPr>
    </w:p>
    <w:p w14:paraId="5CFF7A7F" w14:textId="77777777" w:rsidR="00A65E0D" w:rsidRDefault="00A65E0D" w:rsidP="00BB6022">
      <w:pPr>
        <w:pStyle w:val="Contenido"/>
        <w:jc w:val="center"/>
        <w:rPr>
          <w:noProof/>
        </w:rPr>
      </w:pPr>
    </w:p>
    <w:p w14:paraId="4C70B093" w14:textId="79036810" w:rsidR="00A65E0D" w:rsidRDefault="00A65E0D" w:rsidP="00BB6022">
      <w:pPr>
        <w:pStyle w:val="Contenido"/>
        <w:jc w:val="center"/>
        <w:rPr>
          <w:noProof/>
        </w:rPr>
      </w:pPr>
      <w:r>
        <w:rPr>
          <w:noProof/>
        </w:rPr>
        <w:drawing>
          <wp:inline distT="0" distB="0" distL="0" distR="0" wp14:anchorId="150043EE" wp14:editId="011AB7A2">
            <wp:extent cx="3429000" cy="2776384"/>
            <wp:effectExtent l="0" t="0" r="0" b="5080"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 rotWithShape="1">
                    <a:blip r:embed="rId38"/>
                    <a:srcRect l="22723" t="11694" r="40203" b="34940"/>
                    <a:stretch/>
                  </pic:blipFill>
                  <pic:spPr bwMode="auto">
                    <a:xfrm>
                      <a:off x="0" y="0"/>
                      <a:ext cx="3434405" cy="278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C2015" w14:textId="562784CB" w:rsidR="00A65E0D" w:rsidRDefault="00A65E0D" w:rsidP="00BB6022">
      <w:pPr>
        <w:pStyle w:val="Contenido"/>
        <w:jc w:val="center"/>
        <w:rPr>
          <w:noProof/>
        </w:rPr>
      </w:pPr>
    </w:p>
    <w:p w14:paraId="711DFA3E" w14:textId="77777777" w:rsidR="00A65E0D" w:rsidRDefault="00A65E0D" w:rsidP="00BB6022">
      <w:pPr>
        <w:pStyle w:val="Contenido"/>
        <w:jc w:val="center"/>
        <w:rPr>
          <w:noProof/>
        </w:rPr>
      </w:pPr>
    </w:p>
    <w:p w14:paraId="451E3E4E" w14:textId="6FE1B241" w:rsidR="00A65E0D" w:rsidRDefault="00A65E0D" w:rsidP="00BB6022">
      <w:pPr>
        <w:pStyle w:val="Contenido"/>
        <w:jc w:val="center"/>
        <w:rPr>
          <w:noProof/>
        </w:rPr>
      </w:pPr>
      <w:r>
        <w:rPr>
          <w:noProof/>
        </w:rPr>
        <w:drawing>
          <wp:inline distT="0" distB="0" distL="0" distR="0" wp14:anchorId="0B8117C7" wp14:editId="22C4B85E">
            <wp:extent cx="3779520" cy="2527704"/>
            <wp:effectExtent l="0" t="0" r="0" b="6350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 rotWithShape="1">
                    <a:blip r:embed="rId39"/>
                    <a:srcRect l="22962" t="28703" r="39486" b="26648"/>
                    <a:stretch/>
                  </pic:blipFill>
                  <pic:spPr bwMode="auto">
                    <a:xfrm>
                      <a:off x="0" y="0"/>
                      <a:ext cx="3784967" cy="253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06C16" w14:textId="19BF673B" w:rsidR="00A65E0D" w:rsidRDefault="00A65E0D" w:rsidP="00BB6022">
      <w:pPr>
        <w:pStyle w:val="Contenido"/>
        <w:jc w:val="center"/>
        <w:rPr>
          <w:noProof/>
        </w:rPr>
      </w:pPr>
    </w:p>
    <w:p w14:paraId="5EE7F0BD" w14:textId="030B663E" w:rsidR="00A65E0D" w:rsidRDefault="00A65E0D" w:rsidP="00BB6022">
      <w:pPr>
        <w:pStyle w:val="Contenido"/>
        <w:jc w:val="center"/>
        <w:rPr>
          <w:noProof/>
        </w:rPr>
      </w:pPr>
    </w:p>
    <w:p w14:paraId="675E1B5B" w14:textId="5FF22976" w:rsidR="00A65E0D" w:rsidRPr="00D70D02" w:rsidRDefault="00A65E0D" w:rsidP="00BB6022">
      <w:pPr>
        <w:pStyle w:val="Contenido"/>
        <w:jc w:val="center"/>
        <w:rPr>
          <w:noProof/>
        </w:rPr>
      </w:pPr>
      <w:r w:rsidRPr="00A65E0D">
        <w:rPr>
          <w:noProof/>
        </w:rPr>
        <w:t>https://github.com/Franrodriguezcordoba/Microwave</w:t>
      </w:r>
    </w:p>
    <w:sectPr w:rsidR="00A65E0D" w:rsidRPr="00D70D02" w:rsidSect="00AB02A7">
      <w:headerReference w:type="default" r:id="rId40"/>
      <w:footerReference w:type="default" r:id="rId41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0D89CE" w14:textId="77777777" w:rsidR="00963CF8" w:rsidRDefault="00963CF8">
      <w:r>
        <w:separator/>
      </w:r>
    </w:p>
    <w:p w14:paraId="336C6DB7" w14:textId="77777777" w:rsidR="00963CF8" w:rsidRDefault="00963CF8"/>
  </w:endnote>
  <w:endnote w:type="continuationSeparator" w:id="0">
    <w:p w14:paraId="3348D7FF" w14:textId="77777777" w:rsidR="00963CF8" w:rsidRDefault="00963CF8">
      <w:r>
        <w:continuationSeparator/>
      </w:r>
    </w:p>
    <w:p w14:paraId="0C931CCB" w14:textId="77777777" w:rsidR="00963CF8" w:rsidRDefault="00963CF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noProof/>
      </w:rPr>
      <w:id w:val="-890194395"/>
      <w:docPartObj>
        <w:docPartGallery w:val="Page Numbers (Bottom of Page)"/>
        <w:docPartUnique/>
      </w:docPartObj>
    </w:sdtPr>
    <w:sdtEndPr/>
    <w:sdtContent>
      <w:p w14:paraId="77F4F9D8" w14:textId="77777777" w:rsidR="00DF027C" w:rsidRDefault="00DF027C">
        <w:pPr>
          <w:pStyle w:val="Piedepgina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 w:rsidR="00AB02A7">
          <w:rPr>
            <w:noProof/>
            <w:lang w:bidi="es-ES"/>
          </w:rPr>
          <w:t>2</w:t>
        </w:r>
        <w:r>
          <w:rPr>
            <w:noProof/>
            <w:lang w:bidi="es-ES"/>
          </w:rPr>
          <w:fldChar w:fldCharType="end"/>
        </w:r>
      </w:p>
    </w:sdtContent>
  </w:sdt>
  <w:p w14:paraId="0C21C6B6" w14:textId="77777777"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201107" w14:textId="77777777" w:rsidR="00963CF8" w:rsidRDefault="00963CF8">
      <w:r>
        <w:separator/>
      </w:r>
    </w:p>
    <w:p w14:paraId="403A2358" w14:textId="77777777" w:rsidR="00963CF8" w:rsidRDefault="00963CF8"/>
  </w:footnote>
  <w:footnote w:type="continuationSeparator" w:id="0">
    <w:p w14:paraId="44713988" w14:textId="77777777" w:rsidR="00963CF8" w:rsidRDefault="00963CF8">
      <w:r>
        <w:continuationSeparator/>
      </w:r>
    </w:p>
    <w:p w14:paraId="46B8E7B4" w14:textId="77777777" w:rsidR="00963CF8" w:rsidRDefault="00963CF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4D8E81B7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595FDC2D" w14:textId="77777777" w:rsidR="00D077E9" w:rsidRDefault="00D077E9">
          <w:pPr>
            <w:pStyle w:val="Encabezado"/>
            <w:rPr>
              <w:noProof/>
            </w:rPr>
          </w:pPr>
        </w:p>
      </w:tc>
    </w:tr>
  </w:tbl>
  <w:p w14:paraId="6F131B60" w14:textId="77777777" w:rsidR="00D077E9" w:rsidRDefault="00D077E9" w:rsidP="00D077E9">
    <w:pPr>
      <w:pStyle w:val="Encabezado"/>
      <w:rPr>
        <w:noProof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B20"/>
    <w:rsid w:val="0002482E"/>
    <w:rsid w:val="00050324"/>
    <w:rsid w:val="000747A0"/>
    <w:rsid w:val="000A0150"/>
    <w:rsid w:val="000E63C9"/>
    <w:rsid w:val="00130E9D"/>
    <w:rsid w:val="00150A6D"/>
    <w:rsid w:val="00185B35"/>
    <w:rsid w:val="00185D3F"/>
    <w:rsid w:val="001F2BC8"/>
    <w:rsid w:val="001F5F6B"/>
    <w:rsid w:val="00243EBC"/>
    <w:rsid w:val="00246A35"/>
    <w:rsid w:val="00284348"/>
    <w:rsid w:val="002F51F5"/>
    <w:rsid w:val="00312137"/>
    <w:rsid w:val="00330359"/>
    <w:rsid w:val="0033762F"/>
    <w:rsid w:val="00360494"/>
    <w:rsid w:val="00366C7E"/>
    <w:rsid w:val="00384EA3"/>
    <w:rsid w:val="003A39A1"/>
    <w:rsid w:val="003C2191"/>
    <w:rsid w:val="003D3863"/>
    <w:rsid w:val="004110DE"/>
    <w:rsid w:val="00434308"/>
    <w:rsid w:val="0044085A"/>
    <w:rsid w:val="00485B20"/>
    <w:rsid w:val="004B21A5"/>
    <w:rsid w:val="004E5FEE"/>
    <w:rsid w:val="005037F0"/>
    <w:rsid w:val="00516A86"/>
    <w:rsid w:val="005275F6"/>
    <w:rsid w:val="00572102"/>
    <w:rsid w:val="005F1BB0"/>
    <w:rsid w:val="00656C4D"/>
    <w:rsid w:val="006E5716"/>
    <w:rsid w:val="007302B3"/>
    <w:rsid w:val="00730733"/>
    <w:rsid w:val="007309A6"/>
    <w:rsid w:val="00730E3A"/>
    <w:rsid w:val="00736AAF"/>
    <w:rsid w:val="00765B2A"/>
    <w:rsid w:val="00783A34"/>
    <w:rsid w:val="007C6B52"/>
    <w:rsid w:val="007D16C5"/>
    <w:rsid w:val="00862FE4"/>
    <w:rsid w:val="0086389A"/>
    <w:rsid w:val="0087605E"/>
    <w:rsid w:val="008941AE"/>
    <w:rsid w:val="008B1FEE"/>
    <w:rsid w:val="00903C32"/>
    <w:rsid w:val="00916B16"/>
    <w:rsid w:val="009173B9"/>
    <w:rsid w:val="0093335D"/>
    <w:rsid w:val="0093613E"/>
    <w:rsid w:val="00943026"/>
    <w:rsid w:val="00963CF8"/>
    <w:rsid w:val="00966B81"/>
    <w:rsid w:val="00977F79"/>
    <w:rsid w:val="009C7720"/>
    <w:rsid w:val="00A23AFA"/>
    <w:rsid w:val="00A31B3E"/>
    <w:rsid w:val="00A532F3"/>
    <w:rsid w:val="00A65E0D"/>
    <w:rsid w:val="00A834AE"/>
    <w:rsid w:val="00A8489E"/>
    <w:rsid w:val="00AB02A7"/>
    <w:rsid w:val="00AC29F3"/>
    <w:rsid w:val="00B231E5"/>
    <w:rsid w:val="00BB6022"/>
    <w:rsid w:val="00C02B87"/>
    <w:rsid w:val="00C4086D"/>
    <w:rsid w:val="00CA1896"/>
    <w:rsid w:val="00CB5B28"/>
    <w:rsid w:val="00CF5371"/>
    <w:rsid w:val="00D0323A"/>
    <w:rsid w:val="00D0559F"/>
    <w:rsid w:val="00D064B5"/>
    <w:rsid w:val="00D077E9"/>
    <w:rsid w:val="00D42CB7"/>
    <w:rsid w:val="00D5413D"/>
    <w:rsid w:val="00D570A9"/>
    <w:rsid w:val="00D70D02"/>
    <w:rsid w:val="00D770C7"/>
    <w:rsid w:val="00D86945"/>
    <w:rsid w:val="00D90290"/>
    <w:rsid w:val="00DC706A"/>
    <w:rsid w:val="00DD152F"/>
    <w:rsid w:val="00DE213F"/>
    <w:rsid w:val="00DF027C"/>
    <w:rsid w:val="00E00A32"/>
    <w:rsid w:val="00E22ACD"/>
    <w:rsid w:val="00E620B0"/>
    <w:rsid w:val="00E81B40"/>
    <w:rsid w:val="00EF555B"/>
    <w:rsid w:val="00F027BB"/>
    <w:rsid w:val="00F11DCF"/>
    <w:rsid w:val="00F162EA"/>
    <w:rsid w:val="00F42254"/>
    <w:rsid w:val="00F52D27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93D345"/>
  <w15:docId w15:val="{A0E964B3-46F5-43E2-AEC2-1BD94F04C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glossaryDocument" Target="glossary/document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ranc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15E12B845604D42BECF0E86870859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4A6135-37C2-440F-93FE-C39BEA8E8D1D}"/>
      </w:docPartPr>
      <w:docPartBody>
        <w:p w:rsidR="00000000" w:rsidRDefault="00971624">
          <w:pPr>
            <w:pStyle w:val="C15E12B845604D42BECF0E86870859A1"/>
          </w:pPr>
          <w:r w:rsidRPr="00D86945">
            <w:rPr>
              <w:rStyle w:val="SubttuloCar"/>
              <w:b/>
              <w:lang w:bidi="es-ES"/>
            </w:rPr>
            <w:fldChar w:fldCharType="begin"/>
          </w:r>
          <w:r w:rsidRPr="00D86945">
            <w:rPr>
              <w:rStyle w:val="SubttuloCar"/>
              <w:lang w:bidi="es-ES"/>
            </w:rPr>
            <w:instrText xml:space="preserve"> DATE  \@ "MMMM d"  \* MERGEFORMAT </w:instrText>
          </w:r>
          <w:r w:rsidRPr="00D86945">
            <w:rPr>
              <w:rStyle w:val="SubttuloCar"/>
              <w:b/>
              <w:lang w:bidi="es-ES"/>
            </w:rPr>
            <w:fldChar w:fldCharType="separate"/>
          </w:r>
          <w:r>
            <w:rPr>
              <w:rStyle w:val="SubttuloCar"/>
              <w:lang w:bidi="es-ES"/>
            </w:rPr>
            <w:t>junio 10</w:t>
          </w:r>
          <w:r w:rsidRPr="00D86945">
            <w:rPr>
              <w:rStyle w:val="SubttuloCar"/>
              <w:b/>
              <w:lang w:bidi="es-ES"/>
            </w:rPr>
            <w:fldChar w:fldCharType="end"/>
          </w:r>
        </w:p>
      </w:docPartBody>
    </w:docPart>
    <w:docPart>
      <w:docPartPr>
        <w:name w:val="80C39ED8CE4A4464AA3F5A3CCEB160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773947-F205-4BA3-9957-A30F33DF9BA4}"/>
      </w:docPartPr>
      <w:docPartBody>
        <w:p w:rsidR="00000000" w:rsidRDefault="00971624">
          <w:pPr>
            <w:pStyle w:val="80C39ED8CE4A4464AA3F5A3CCEB160C7"/>
          </w:pPr>
          <w:r>
            <w:rPr>
              <w:noProof/>
              <w:lang w:bidi="es-ES"/>
            </w:rPr>
            <w:t>NOMBRE DE LA COMPAÑÍA</w:t>
          </w:r>
        </w:p>
      </w:docPartBody>
    </w:docPart>
    <w:docPart>
      <w:docPartPr>
        <w:name w:val="D528A537651A46CEB79A2494BD051A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08060E6-E7CA-4A33-9D55-38984D8695C4}"/>
      </w:docPartPr>
      <w:docPartBody>
        <w:p w:rsidR="00000000" w:rsidRDefault="00971624">
          <w:pPr>
            <w:pStyle w:val="D528A537651A46CEB79A2494BD051A81"/>
          </w:pPr>
          <w:r>
            <w:rPr>
              <w:noProof/>
              <w:lang w:bidi="es-ES"/>
            </w:rPr>
            <w:t>Su nombre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624"/>
    <w:rsid w:val="00971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eastAsia="en-US"/>
    </w:rPr>
  </w:style>
  <w:style w:type="character" w:customStyle="1" w:styleId="SubttuloCar">
    <w:name w:val="Subtítulo Car"/>
    <w:basedOn w:val="Fuentedeprrafopredeter"/>
    <w:link w:val="Subttulo"/>
    <w:uiPriority w:val="2"/>
    <w:rPr>
      <w:caps/>
      <w:color w:val="44546A" w:themeColor="text2"/>
      <w:spacing w:val="20"/>
      <w:sz w:val="32"/>
      <w:lang w:eastAsia="en-US"/>
    </w:rPr>
  </w:style>
  <w:style w:type="paragraph" w:customStyle="1" w:styleId="C15E12B845604D42BECF0E86870859A1">
    <w:name w:val="C15E12B845604D42BECF0E86870859A1"/>
  </w:style>
  <w:style w:type="paragraph" w:customStyle="1" w:styleId="80C39ED8CE4A4464AA3F5A3CCEB160C7">
    <w:name w:val="80C39ED8CE4A4464AA3F5A3CCEB160C7"/>
  </w:style>
  <w:style w:type="paragraph" w:customStyle="1" w:styleId="D528A537651A46CEB79A2494BD051A81">
    <w:name w:val="D528A537651A46CEB79A2494BD051A81"/>
  </w:style>
  <w:style w:type="paragraph" w:customStyle="1" w:styleId="A6B5E99DCD474F0E8E5547BC11ED15EF">
    <w:name w:val="A6B5E99DCD474F0E8E5547BC11ED15EF"/>
  </w:style>
  <w:style w:type="paragraph" w:customStyle="1" w:styleId="E5D8B3EAA0014546BA734F047D26F8D5">
    <w:name w:val="E5D8B3EAA0014546BA734F047D26F8D5"/>
  </w:style>
  <w:style w:type="paragraph" w:customStyle="1" w:styleId="D3E4E698A83B413399B2F0ECA3C79D26">
    <w:name w:val="D3E4E698A83B413399B2F0ECA3C79D26"/>
  </w:style>
  <w:style w:type="paragraph" w:customStyle="1" w:styleId="8E2148174F9A4804920D4A21093CC24E">
    <w:name w:val="8E2148174F9A4804920D4A21093CC24E"/>
  </w:style>
  <w:style w:type="paragraph" w:customStyle="1" w:styleId="BD3D0744F9724CE59909A7648664A209">
    <w:name w:val="BD3D0744F9724CE59909A7648664A20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>Francisco Rodríguez-Córdoba Lucena</CompanyFax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</Template>
  <TotalTime>36</TotalTime>
  <Pages>15</Pages>
  <Words>325</Words>
  <Characters>1793</Characters>
  <Application>Microsoft Office Word</Application>
  <DocSecurity>0</DocSecurity>
  <Lines>14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Francisco Rodriguez</dc:creator>
  <cp:keywords/>
  <cp:lastModifiedBy>Francisco Rodriguez</cp:lastModifiedBy>
  <cp:revision>1</cp:revision>
  <cp:lastPrinted>2006-08-01T17:47:00Z</cp:lastPrinted>
  <dcterms:created xsi:type="dcterms:W3CDTF">2022-06-10T20:50:00Z</dcterms:created>
  <dcterms:modified xsi:type="dcterms:W3CDTF">2022-06-10T21:26:00Z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